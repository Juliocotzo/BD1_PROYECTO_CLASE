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A1AD" w14:textId="77777777" w:rsidR="00F944C4" w:rsidRPr="00292E09" w:rsidRDefault="00F944C4" w:rsidP="00C6554A">
      <w:pPr>
        <w:pStyle w:val="Foto"/>
        <w:rPr>
          <w:lang w:val="es-GT"/>
        </w:rPr>
      </w:pPr>
    </w:p>
    <w:p w14:paraId="73533E8D" w14:textId="77777777" w:rsidR="00F944C4" w:rsidRPr="00292E09" w:rsidRDefault="00F944C4" w:rsidP="00C6554A">
      <w:pPr>
        <w:pStyle w:val="Foto"/>
        <w:rPr>
          <w:lang w:val="es-GT"/>
        </w:rPr>
      </w:pPr>
    </w:p>
    <w:p w14:paraId="5B93A178" w14:textId="77777777" w:rsidR="00F944C4" w:rsidRPr="00292E09" w:rsidRDefault="00F944C4" w:rsidP="00C6554A">
      <w:pPr>
        <w:pStyle w:val="Foto"/>
        <w:rPr>
          <w:lang w:val="es-GT"/>
        </w:rPr>
      </w:pPr>
    </w:p>
    <w:p w14:paraId="49A64C97" w14:textId="77777777" w:rsidR="00F944C4" w:rsidRPr="00292E09" w:rsidRDefault="00F944C4" w:rsidP="00C6554A">
      <w:pPr>
        <w:pStyle w:val="Foto"/>
        <w:rPr>
          <w:lang w:val="es-GT"/>
        </w:rPr>
      </w:pPr>
    </w:p>
    <w:p w14:paraId="0BD50816" w14:textId="77777777" w:rsidR="00F944C4" w:rsidRPr="00292E09" w:rsidRDefault="00F944C4" w:rsidP="00C6554A">
      <w:pPr>
        <w:pStyle w:val="Foto"/>
        <w:rPr>
          <w:lang w:val="es-GT"/>
        </w:rPr>
      </w:pPr>
    </w:p>
    <w:p w14:paraId="06A3F58F" w14:textId="77777777" w:rsidR="00F944C4" w:rsidRPr="00292E09" w:rsidRDefault="00F944C4" w:rsidP="00C6554A">
      <w:pPr>
        <w:pStyle w:val="Foto"/>
        <w:rPr>
          <w:lang w:val="es-GT"/>
        </w:rPr>
      </w:pPr>
    </w:p>
    <w:p w14:paraId="5B101FF3" w14:textId="04A5AF9F" w:rsidR="00C6554A" w:rsidRPr="00292E09" w:rsidRDefault="00DA1E1F" w:rsidP="00C6554A">
      <w:pPr>
        <w:pStyle w:val="Foto"/>
        <w:rPr>
          <w:lang w:val="es-GT"/>
        </w:rPr>
      </w:pPr>
      <w:r>
        <w:rPr>
          <w:noProof/>
        </w:rPr>
        <w:drawing>
          <wp:inline distT="0" distB="0" distL="0" distR="0" wp14:anchorId="333366F2" wp14:editId="38E8C130">
            <wp:extent cx="4216565" cy="3376612"/>
            <wp:effectExtent l="0" t="0" r="0" b="0"/>
            <wp:docPr id="1" name="Imagen 1" descr="C:\Users\julio\AppData\Local\Microsoft\Windows\INetCache\Content.MSO\237D2A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AppData\Local\Microsoft\Windows\INetCache\Content.MSO\237D2A8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82" cy="34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A58A" w14:textId="77777777" w:rsidR="00F944C4" w:rsidRPr="00292E09" w:rsidRDefault="00F944C4" w:rsidP="00C6554A">
      <w:pPr>
        <w:pStyle w:val="Ttulo"/>
        <w:rPr>
          <w:lang w:val="es-GT"/>
        </w:rPr>
      </w:pPr>
    </w:p>
    <w:p w14:paraId="58296710" w14:textId="77777777" w:rsidR="00F944C4" w:rsidRPr="00292E09" w:rsidRDefault="00F944C4" w:rsidP="00C6554A">
      <w:pPr>
        <w:pStyle w:val="Ttulo"/>
        <w:rPr>
          <w:lang w:val="es-GT"/>
        </w:rPr>
      </w:pPr>
    </w:p>
    <w:p w14:paraId="4763B90A" w14:textId="031B4768" w:rsidR="00C6554A" w:rsidRPr="00292E09" w:rsidRDefault="00DA1E1F" w:rsidP="00C6554A">
      <w:pPr>
        <w:pStyle w:val="Ttulo"/>
        <w:rPr>
          <w:lang w:val="es-GT"/>
        </w:rPr>
      </w:pPr>
      <w:r>
        <w:rPr>
          <w:lang w:val="es-GT"/>
        </w:rPr>
        <w:t>PROYECTO 1</w:t>
      </w:r>
    </w:p>
    <w:p w14:paraId="57BE8182" w14:textId="75349AA6" w:rsidR="00C6554A" w:rsidRPr="00292E09" w:rsidRDefault="00DA1E1F" w:rsidP="00C6554A">
      <w:pPr>
        <w:pStyle w:val="Subttulo"/>
        <w:rPr>
          <w:lang w:val="es-GT"/>
        </w:rPr>
      </w:pPr>
      <w:r>
        <w:rPr>
          <w:lang w:val="es-GT"/>
        </w:rPr>
        <w:t>Documentacion</w:t>
      </w:r>
    </w:p>
    <w:p w14:paraId="427B4001" w14:textId="02DF9474" w:rsidR="00C6554A" w:rsidRPr="00292E09" w:rsidRDefault="00F944C4" w:rsidP="00C6554A">
      <w:pPr>
        <w:pStyle w:val="Informacindecontacto"/>
        <w:rPr>
          <w:lang w:val="es-GT"/>
        </w:rPr>
      </w:pPr>
      <w:r w:rsidRPr="00292E09">
        <w:rPr>
          <w:lang w:val="es-GT"/>
        </w:rPr>
        <w:t>Julio Antonio Chaicoj Cotzojay</w:t>
      </w:r>
      <w:r w:rsidR="00C6554A" w:rsidRPr="00292E09">
        <w:rPr>
          <w:lang w:val="es-GT" w:bidi="es-ES"/>
        </w:rPr>
        <w:t xml:space="preserve"> | </w:t>
      </w:r>
      <w:r w:rsidRPr="00292E09">
        <w:rPr>
          <w:lang w:val="es-GT"/>
        </w:rPr>
        <w:t>201504381</w:t>
      </w:r>
      <w:r w:rsidR="00C6554A" w:rsidRPr="00292E09">
        <w:rPr>
          <w:lang w:val="es-GT" w:bidi="es-ES"/>
        </w:rPr>
        <w:t xml:space="preserve"> |</w:t>
      </w:r>
      <w:r w:rsidRPr="00292E09">
        <w:rPr>
          <w:lang w:val="es-GT" w:bidi="es-ES"/>
        </w:rPr>
        <w:t xml:space="preserve"> </w:t>
      </w:r>
      <w:r w:rsidR="001F2ED8" w:rsidRPr="00292E09">
        <w:rPr>
          <w:lang w:val="es-GT"/>
        </w:rPr>
        <w:t>Bases de Datos 1</w:t>
      </w:r>
      <w:r w:rsidR="00C6554A" w:rsidRPr="00292E09">
        <w:rPr>
          <w:lang w:val="es-GT" w:bidi="es-ES"/>
        </w:rPr>
        <w:t xml:space="preserve"> </w:t>
      </w:r>
      <w:r w:rsidR="00C6554A" w:rsidRPr="00292E09">
        <w:rPr>
          <w:lang w:val="es-GT" w:bidi="es-ES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s-ES" w:eastAsia="en-US"/>
        </w:rPr>
        <w:id w:val="49746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32FCC" w14:textId="77777777" w:rsidR="00D46AF6" w:rsidRPr="00292E09" w:rsidRDefault="00D46AF6">
          <w:pPr>
            <w:pStyle w:val="TtuloTDC"/>
          </w:pPr>
          <w:r w:rsidRPr="00292E09">
            <w:t>Contenido</w:t>
          </w:r>
        </w:p>
        <w:p w14:paraId="58841368" w14:textId="7E3B185B" w:rsidR="005A08EB" w:rsidRDefault="00D46AF6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r w:rsidRPr="00292E09">
            <w:rPr>
              <w:b/>
              <w:bCs/>
              <w:lang w:val="es-GT"/>
            </w:rPr>
            <w:fldChar w:fldCharType="begin"/>
          </w:r>
          <w:r w:rsidRPr="00292E09">
            <w:rPr>
              <w:b/>
              <w:bCs/>
              <w:lang w:val="es-GT"/>
            </w:rPr>
            <w:instrText xml:space="preserve"> TOC \o "1-3" \h \z \u </w:instrText>
          </w:r>
          <w:r w:rsidRPr="00292E09">
            <w:rPr>
              <w:b/>
              <w:bCs/>
              <w:lang w:val="es-GT"/>
            </w:rPr>
            <w:fldChar w:fldCharType="separate"/>
          </w:r>
          <w:hyperlink w:anchor="_Toc23354352" w:history="1">
            <w:r w:rsidR="005A08EB" w:rsidRPr="00693C76">
              <w:rPr>
                <w:rStyle w:val="Hipervnculo"/>
                <w:noProof/>
                <w:lang w:val="es-GT"/>
              </w:rPr>
              <w:t>DOCUMENTACION PROYECTO 1</w:t>
            </w:r>
            <w:r w:rsidR="005A08EB">
              <w:rPr>
                <w:noProof/>
                <w:webHidden/>
              </w:rPr>
              <w:tab/>
            </w:r>
            <w:r w:rsidR="005A08EB">
              <w:rPr>
                <w:noProof/>
                <w:webHidden/>
              </w:rPr>
              <w:fldChar w:fldCharType="begin"/>
            </w:r>
            <w:r w:rsidR="005A08EB">
              <w:rPr>
                <w:noProof/>
                <w:webHidden/>
              </w:rPr>
              <w:instrText xml:space="preserve"> PAGEREF _Toc23354352 \h </w:instrText>
            </w:r>
            <w:r w:rsidR="005A08EB">
              <w:rPr>
                <w:noProof/>
                <w:webHidden/>
              </w:rPr>
            </w:r>
            <w:r w:rsidR="005A08EB"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2</w:t>
            </w:r>
            <w:r w:rsidR="005A08EB">
              <w:rPr>
                <w:noProof/>
                <w:webHidden/>
              </w:rPr>
              <w:fldChar w:fldCharType="end"/>
            </w:r>
          </w:hyperlink>
        </w:p>
        <w:p w14:paraId="5DE95ABD" w14:textId="5D57B58E" w:rsidR="005A08EB" w:rsidRDefault="005A08EB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3" w:history="1">
            <w:r w:rsidRPr="00693C76">
              <w:rPr>
                <w:rStyle w:val="Hipervnculo"/>
                <w:noProof/>
                <w:lang w:val="es-GT"/>
              </w:rPr>
              <w:t>AREA DE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FC52" w14:textId="2065390D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4" w:history="1">
            <w:r w:rsidRPr="00693C7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Identificación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B2B3" w14:textId="50EF3ECA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5" w:history="1">
            <w:r w:rsidRPr="00693C7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Identificación de atributos de las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5FDD" w14:textId="4F72E7D1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6" w:history="1">
            <w:r w:rsidRPr="00693C7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Identificación de identificadores únicos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44CE" w14:textId="1979766F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7" w:history="1">
            <w:r w:rsidRPr="00693C7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Identificación de atributos opcionales y obligatorios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4A0E" w14:textId="09DE03C1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8" w:history="1">
            <w:r w:rsidRPr="00693C76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Especificación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F645" w14:textId="0D045DC7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59" w:history="1">
            <w:r w:rsidRPr="00693C76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Especificación de la Cardinalidad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8037" w14:textId="1FCF31F4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60" w:history="1">
            <w:r w:rsidRPr="00693C76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Especificación de la Opcionalidad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C54C" w14:textId="4DC6A81A" w:rsidR="005A08EB" w:rsidRDefault="005A08EB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61" w:history="1">
            <w:r w:rsidRPr="00693C76">
              <w:rPr>
                <w:rStyle w:val="Hipervnculo"/>
                <w:noProof/>
              </w:rPr>
              <w:t>ÁREA DE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F69C" w14:textId="006F02D9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62" w:history="1">
            <w:r w:rsidRPr="00693C76">
              <w:rPr>
                <w:rStyle w:val="Hipervnculo"/>
                <w:noProof/>
                <w:lang w:val="es-GT"/>
              </w:rPr>
              <w:t>1.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  <w:lang w:val="es-GT"/>
              </w:rPr>
              <w:t>Mape</w:t>
            </w:r>
            <w:r w:rsidRPr="00693C76">
              <w:rPr>
                <w:rStyle w:val="Hipervnculo"/>
                <w:noProof/>
                <w:lang w:val="es-GT"/>
              </w:rPr>
              <w:t>o</w:t>
            </w:r>
            <w:r w:rsidRPr="00693C76">
              <w:rPr>
                <w:rStyle w:val="Hipervnculo"/>
                <w:noProof/>
                <w:lang w:val="es-GT"/>
              </w:rPr>
              <w:t xml:space="preserve">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9E34" w14:textId="7CBD383F" w:rsidR="005A08EB" w:rsidRDefault="005A08EB">
          <w:pPr>
            <w:pStyle w:val="TD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lang w:val="es-GT" w:eastAsia="es-GT"/>
            </w:rPr>
          </w:pPr>
          <w:hyperlink w:anchor="_Toc23354363" w:history="1">
            <w:r w:rsidRPr="00693C7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val="es-GT" w:eastAsia="es-GT"/>
              </w:rPr>
              <w:tab/>
            </w:r>
            <w:r w:rsidRPr="00693C76">
              <w:rPr>
                <w:rStyle w:val="Hipervnculo"/>
                <w:noProof/>
              </w:rPr>
              <w:t>Restricciones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8E03" w14:textId="621B9DDD" w:rsidR="00D46AF6" w:rsidRPr="00292E09" w:rsidRDefault="00D46AF6">
          <w:pPr>
            <w:rPr>
              <w:lang w:val="es-GT"/>
            </w:rPr>
          </w:pPr>
          <w:r w:rsidRPr="00292E09">
            <w:rPr>
              <w:b/>
              <w:bCs/>
              <w:lang w:val="es-GT"/>
            </w:rPr>
            <w:fldChar w:fldCharType="end"/>
          </w:r>
        </w:p>
      </w:sdtContent>
    </w:sdt>
    <w:p w14:paraId="6F0FD4D2" w14:textId="77777777" w:rsidR="00D46AF6" w:rsidRPr="00292E09" w:rsidRDefault="00D46AF6" w:rsidP="00F944C4">
      <w:pPr>
        <w:pStyle w:val="Ttulo1"/>
        <w:rPr>
          <w:b/>
          <w:lang w:val="es-GT"/>
        </w:rPr>
      </w:pPr>
      <w:bookmarkStart w:id="0" w:name="_Toc520413065"/>
    </w:p>
    <w:p w14:paraId="4D646D95" w14:textId="77777777" w:rsidR="00D46AF6" w:rsidRPr="00292E09" w:rsidRDefault="00D46AF6">
      <w:pPr>
        <w:rPr>
          <w:rFonts w:asciiTheme="majorHAnsi" w:eastAsiaTheme="majorEastAsia" w:hAnsiTheme="majorHAnsi" w:cstheme="majorBidi"/>
          <w:b/>
          <w:color w:val="007789" w:themeColor="accent1" w:themeShade="BF"/>
          <w:sz w:val="32"/>
          <w:lang w:val="es-GT"/>
        </w:rPr>
      </w:pPr>
      <w:r w:rsidRPr="00292E09">
        <w:rPr>
          <w:b/>
          <w:lang w:val="es-GT"/>
        </w:rPr>
        <w:br w:type="page"/>
      </w:r>
    </w:p>
    <w:p w14:paraId="4E4B8E71" w14:textId="69A5C896" w:rsidR="000010E2" w:rsidRPr="00292E09" w:rsidRDefault="00DA1E1F" w:rsidP="001F2ED8">
      <w:pPr>
        <w:pStyle w:val="Ttulo1"/>
        <w:rPr>
          <w:lang w:val="es-GT"/>
        </w:rPr>
      </w:pPr>
      <w:bookmarkStart w:id="1" w:name="_Toc23354352"/>
      <w:bookmarkEnd w:id="0"/>
      <w:r>
        <w:rPr>
          <w:lang w:val="es-GT"/>
        </w:rPr>
        <w:lastRenderedPageBreak/>
        <w:t>DOCUMENTACION PROYECTO 1</w:t>
      </w:r>
      <w:bookmarkEnd w:id="1"/>
    </w:p>
    <w:p w14:paraId="1534CCBD" w14:textId="01AC4CD7" w:rsidR="00DA1E1F" w:rsidRDefault="00DA1E1F" w:rsidP="00DA1E1F">
      <w:pPr>
        <w:pStyle w:val="Ttulo2"/>
        <w:rPr>
          <w:lang w:val="es-GT"/>
        </w:rPr>
      </w:pPr>
      <w:bookmarkStart w:id="2" w:name="_Toc23354353"/>
      <w:r>
        <w:rPr>
          <w:lang w:val="es-GT"/>
        </w:rPr>
        <w:t>AREA DE MODELO CONCEPTUAL</w:t>
      </w:r>
      <w:bookmarkEnd w:id="2"/>
    </w:p>
    <w:p w14:paraId="2C2188C4" w14:textId="7F4C22F1" w:rsidR="00DA1E1F" w:rsidRDefault="00DA1E1F" w:rsidP="00F56313">
      <w:pPr>
        <w:pStyle w:val="Ttulo3"/>
        <w:numPr>
          <w:ilvl w:val="0"/>
          <w:numId w:val="3"/>
        </w:numPr>
      </w:pPr>
      <w:bookmarkStart w:id="3" w:name="_Toc23354354"/>
      <w:r>
        <w:t>Identificación de entidades</w:t>
      </w:r>
      <w:bookmarkEnd w:id="3"/>
      <w:r>
        <w:t xml:space="preserve"> </w:t>
      </w:r>
    </w:p>
    <w:p w14:paraId="26E57E0D" w14:textId="4F9A2AF7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PAIS</w:t>
      </w:r>
    </w:p>
    <w:p w14:paraId="468ACAB6" w14:textId="686F2796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INVENTO</w:t>
      </w:r>
    </w:p>
    <w:p w14:paraId="0B4E87E0" w14:textId="43BA2D98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INVENTOR</w:t>
      </w:r>
    </w:p>
    <w:p w14:paraId="58740572" w14:textId="2E00DA93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DETALLE_INVENTO</w:t>
      </w:r>
    </w:p>
    <w:p w14:paraId="71CE11BD" w14:textId="085AE6D9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REGION</w:t>
      </w:r>
    </w:p>
    <w:p w14:paraId="2256BAC5" w14:textId="49508EF3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FRONTERA</w:t>
      </w:r>
    </w:p>
    <w:p w14:paraId="3288D10D" w14:textId="0EF10DA6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ESTUDIO</w:t>
      </w:r>
    </w:p>
    <w:p w14:paraId="50A55000" w14:textId="431E537A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PROFESIONAL</w:t>
      </w:r>
    </w:p>
    <w:p w14:paraId="7D754EA0" w14:textId="6FFE3055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AREA</w:t>
      </w:r>
    </w:p>
    <w:p w14:paraId="05911FE6" w14:textId="76B001EC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ENCUESTA</w:t>
      </w:r>
    </w:p>
    <w:p w14:paraId="5946BCBC" w14:textId="693A7D59" w:rsid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PREGUNTA</w:t>
      </w:r>
    </w:p>
    <w:p w14:paraId="03E7A324" w14:textId="58C84E2B" w:rsidR="00DA1E1F" w:rsidRPr="00DA1E1F" w:rsidRDefault="00DA1E1F" w:rsidP="00F56313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RESPUESTA</w:t>
      </w:r>
    </w:p>
    <w:p w14:paraId="63BA653E" w14:textId="176BC01C" w:rsidR="00DA1E1F" w:rsidRDefault="00DA1E1F" w:rsidP="00F56313">
      <w:pPr>
        <w:pStyle w:val="Ttulo3"/>
        <w:numPr>
          <w:ilvl w:val="0"/>
          <w:numId w:val="3"/>
        </w:numPr>
      </w:pPr>
      <w:bookmarkStart w:id="4" w:name="_Toc23354355"/>
      <w:r>
        <w:t>Identificación de atributos de las entidades</w:t>
      </w:r>
      <w:bookmarkEnd w:id="4"/>
      <w:r>
        <w:t xml:space="preserve"> </w:t>
      </w:r>
    </w:p>
    <w:p w14:paraId="1BB5A8A6" w14:textId="2C61AF41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PAIS</w:t>
      </w:r>
    </w:p>
    <w:p w14:paraId="3A8D25CF" w14:textId="26ADE44A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id_pais</w:t>
      </w:r>
      <w:proofErr w:type="spellEnd"/>
    </w:p>
    <w:p w14:paraId="50E44EB2" w14:textId="754D0024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nombre</w:t>
      </w:r>
    </w:p>
    <w:p w14:paraId="07B4539B" w14:textId="725142BC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area</w:t>
      </w:r>
      <w:proofErr w:type="spellEnd"/>
    </w:p>
    <w:p w14:paraId="52FDB9B7" w14:textId="1B9DBD2D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población</w:t>
      </w:r>
    </w:p>
    <w:p w14:paraId="77579AB7" w14:textId="5E0B5700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representante</w:t>
      </w:r>
    </w:p>
    <w:p w14:paraId="6719D406" w14:textId="7B313944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INVENTO</w:t>
      </w:r>
    </w:p>
    <w:p w14:paraId="2A6EE083" w14:textId="58CDBEF2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id_invento</w:t>
      </w:r>
      <w:proofErr w:type="spellEnd"/>
    </w:p>
    <w:p w14:paraId="51D887C3" w14:textId="4D4BAEF0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no_patente</w:t>
      </w:r>
      <w:proofErr w:type="spellEnd"/>
    </w:p>
    <w:p w14:paraId="101423CB" w14:textId="6B8317A9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INVENTOR</w:t>
      </w:r>
    </w:p>
    <w:p w14:paraId="1F2F8C82" w14:textId="107FF65D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id_inventor</w:t>
      </w:r>
      <w:proofErr w:type="spellEnd"/>
    </w:p>
    <w:p w14:paraId="34D683C1" w14:textId="60F95E00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nombre</w:t>
      </w:r>
    </w:p>
    <w:p w14:paraId="0D4D43AE" w14:textId="36F13137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apellido</w:t>
      </w:r>
    </w:p>
    <w:p w14:paraId="6E84B80A" w14:textId="564A72FB" w:rsidR="00DA1E1F" w:rsidRDefault="00DA1E1F" w:rsidP="0003171E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nacionalidad</w:t>
      </w:r>
    </w:p>
    <w:p w14:paraId="7AF77AC3" w14:textId="6216AFD9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REGION</w:t>
      </w:r>
    </w:p>
    <w:p w14:paraId="1B650F58" w14:textId="71D89688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id_region</w:t>
      </w:r>
      <w:proofErr w:type="spellEnd"/>
    </w:p>
    <w:p w14:paraId="59FCF46D" w14:textId="3DAD803C" w:rsidR="00DA1E1F" w:rsidRPr="00DA1E1F" w:rsidRDefault="00DA1E1F" w:rsidP="0003171E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region</w:t>
      </w:r>
      <w:proofErr w:type="spellEnd"/>
    </w:p>
    <w:p w14:paraId="5477E5E4" w14:textId="1628CD73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PROFESIONAL</w:t>
      </w:r>
    </w:p>
    <w:p w14:paraId="365E7D3C" w14:textId="106EA973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id_profesional</w:t>
      </w:r>
      <w:proofErr w:type="spellEnd"/>
    </w:p>
    <w:p w14:paraId="238E502D" w14:textId="55A5BC11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nombre</w:t>
      </w:r>
    </w:p>
    <w:p w14:paraId="448D2BCE" w14:textId="40FB870E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apellido</w:t>
      </w:r>
    </w:p>
    <w:p w14:paraId="4AC2D67A" w14:textId="5FD237F5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salario</w:t>
      </w:r>
    </w:p>
    <w:p w14:paraId="01D2BCA1" w14:textId="61D80088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comision</w:t>
      </w:r>
      <w:proofErr w:type="spellEnd"/>
    </w:p>
    <w:p w14:paraId="362E5471" w14:textId="7E6A1A67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fecha_inicio</w:t>
      </w:r>
      <w:proofErr w:type="spellEnd"/>
    </w:p>
    <w:p w14:paraId="16BB2C25" w14:textId="4783E73D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AREA</w:t>
      </w:r>
    </w:p>
    <w:p w14:paraId="2A4AF8E3" w14:textId="38D82068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id_area</w:t>
      </w:r>
      <w:proofErr w:type="spellEnd"/>
    </w:p>
    <w:p w14:paraId="00684709" w14:textId="5711A082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lastRenderedPageBreak/>
        <w:t>descripcion</w:t>
      </w:r>
      <w:proofErr w:type="spellEnd"/>
    </w:p>
    <w:p w14:paraId="0CA2026D" w14:textId="429BD5D6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ranking</w:t>
      </w:r>
    </w:p>
    <w:p w14:paraId="31B8BE10" w14:textId="6B812450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jefe</w:t>
      </w:r>
    </w:p>
    <w:p w14:paraId="25994735" w14:textId="545AFE15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ENCUESTA</w:t>
      </w:r>
    </w:p>
    <w:p w14:paraId="41D2508F" w14:textId="6BCBFF28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id_encuesta</w:t>
      </w:r>
      <w:proofErr w:type="spellEnd"/>
    </w:p>
    <w:p w14:paraId="109DF09C" w14:textId="4034B202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descripcion</w:t>
      </w:r>
      <w:proofErr w:type="spellEnd"/>
    </w:p>
    <w:p w14:paraId="044D85D6" w14:textId="1356B547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PREGUNTA</w:t>
      </w:r>
    </w:p>
    <w:p w14:paraId="2A333E15" w14:textId="42060881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id_pregunta</w:t>
      </w:r>
      <w:proofErr w:type="spellEnd"/>
    </w:p>
    <w:p w14:paraId="00752C5B" w14:textId="75B8B437" w:rsidR="00DA1E1F" w:rsidRP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pregunta</w:t>
      </w:r>
    </w:p>
    <w:p w14:paraId="21C14F83" w14:textId="638ABD41" w:rsidR="00DA1E1F" w:rsidRDefault="00DA1E1F" w:rsidP="00F56313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RESPUESTA</w:t>
      </w:r>
    </w:p>
    <w:p w14:paraId="6A281AC7" w14:textId="6BF82617" w:rsid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proofErr w:type="spellStart"/>
      <w:r>
        <w:rPr>
          <w:lang w:val="es-GT"/>
        </w:rPr>
        <w:t>id_resuesta</w:t>
      </w:r>
      <w:proofErr w:type="spellEnd"/>
    </w:p>
    <w:p w14:paraId="5C8B617F" w14:textId="20994329" w:rsidR="00DA1E1F" w:rsidRPr="00DA1E1F" w:rsidRDefault="00DA1E1F" w:rsidP="00F56313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respuesta</w:t>
      </w:r>
    </w:p>
    <w:p w14:paraId="69DB5A26" w14:textId="429A9451" w:rsidR="00DA1E1F" w:rsidRDefault="00DA1E1F" w:rsidP="00F56313">
      <w:pPr>
        <w:pStyle w:val="Ttulo3"/>
        <w:numPr>
          <w:ilvl w:val="0"/>
          <w:numId w:val="3"/>
        </w:numPr>
      </w:pPr>
      <w:bookmarkStart w:id="5" w:name="_Toc23354356"/>
      <w:r>
        <w:t>Identificación de identificadores únicos</w:t>
      </w:r>
      <w:bookmarkEnd w:id="5"/>
      <w:r>
        <w:t xml:space="preserve"> </w:t>
      </w:r>
    </w:p>
    <w:p w14:paraId="218E98D1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PAIS</w:t>
      </w:r>
    </w:p>
    <w:p w14:paraId="4EDB906C" w14:textId="02E16CE5" w:rsid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id_pais</w:t>
      </w:r>
      <w:proofErr w:type="spellEnd"/>
    </w:p>
    <w:p w14:paraId="58404BA9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INVENTO</w:t>
      </w:r>
    </w:p>
    <w:p w14:paraId="5B0E795D" w14:textId="1D1B519A" w:rsid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id_invento</w:t>
      </w:r>
      <w:proofErr w:type="spellEnd"/>
    </w:p>
    <w:p w14:paraId="5552BCAD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INVENTOR</w:t>
      </w:r>
    </w:p>
    <w:p w14:paraId="44D101BA" w14:textId="0FEAB2FA" w:rsid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 w:rsidRPr="009E170D">
        <w:rPr>
          <w:lang w:val="es-GT"/>
        </w:rPr>
        <w:t>id_inventor</w:t>
      </w:r>
      <w:proofErr w:type="spellEnd"/>
    </w:p>
    <w:p w14:paraId="213C0A6C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REGION</w:t>
      </w:r>
    </w:p>
    <w:p w14:paraId="3A7C5753" w14:textId="441D4235" w:rsidR="009E170D" w:rsidRPr="00DA1E1F" w:rsidRDefault="009E170D" w:rsidP="0003171E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id_region</w:t>
      </w:r>
      <w:proofErr w:type="spellEnd"/>
    </w:p>
    <w:p w14:paraId="4F2ED4CE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PROFESIONAL</w:t>
      </w:r>
    </w:p>
    <w:p w14:paraId="07E9A3D7" w14:textId="70CADE48" w:rsid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id_profesional</w:t>
      </w:r>
      <w:proofErr w:type="spellEnd"/>
    </w:p>
    <w:p w14:paraId="293F3098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AREA</w:t>
      </w:r>
    </w:p>
    <w:p w14:paraId="2066CF59" w14:textId="31BE6126" w:rsid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id_area</w:t>
      </w:r>
      <w:proofErr w:type="spellEnd"/>
    </w:p>
    <w:p w14:paraId="232D4474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ENCUESTA</w:t>
      </w:r>
    </w:p>
    <w:p w14:paraId="33BD4F40" w14:textId="6FA1C558" w:rsid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id_encuesta</w:t>
      </w:r>
      <w:proofErr w:type="spellEnd"/>
    </w:p>
    <w:p w14:paraId="00961854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PREGUNTA</w:t>
      </w:r>
    </w:p>
    <w:p w14:paraId="6355ED19" w14:textId="2C1CB94E" w:rsidR="009E170D" w:rsidRPr="00DA1E1F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id_pregunta</w:t>
      </w:r>
      <w:proofErr w:type="spellEnd"/>
    </w:p>
    <w:p w14:paraId="7275C3B7" w14:textId="77777777" w:rsidR="009E170D" w:rsidRDefault="009E170D" w:rsidP="00F56313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RESPUESTA</w:t>
      </w:r>
    </w:p>
    <w:p w14:paraId="3F38C9BB" w14:textId="64FDB462" w:rsidR="009E170D" w:rsidRPr="009E170D" w:rsidRDefault="009E170D" w:rsidP="00F56313">
      <w:pPr>
        <w:pStyle w:val="Prrafodelista"/>
        <w:numPr>
          <w:ilvl w:val="1"/>
          <w:numId w:val="6"/>
        </w:numPr>
        <w:rPr>
          <w:lang w:val="es-GT"/>
        </w:rPr>
      </w:pPr>
      <w:proofErr w:type="spellStart"/>
      <w:r>
        <w:rPr>
          <w:lang w:val="es-GT"/>
        </w:rPr>
        <w:t>id_resuesta</w:t>
      </w:r>
      <w:proofErr w:type="spellEnd"/>
    </w:p>
    <w:p w14:paraId="65F2E290" w14:textId="73FE05A4" w:rsidR="00DA1E1F" w:rsidRDefault="00DA1E1F" w:rsidP="00F56313">
      <w:pPr>
        <w:pStyle w:val="Ttulo3"/>
        <w:numPr>
          <w:ilvl w:val="0"/>
          <w:numId w:val="3"/>
        </w:numPr>
      </w:pPr>
      <w:bookmarkStart w:id="6" w:name="_Toc23354357"/>
      <w:r>
        <w:t>Identificación de atributos opcionales y obligatorios</w:t>
      </w:r>
      <w:bookmarkEnd w:id="6"/>
      <w:r>
        <w:t xml:space="preserve"> </w:t>
      </w:r>
    </w:p>
    <w:p w14:paraId="7FDD8BA9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PAIS</w:t>
      </w:r>
    </w:p>
    <w:p w14:paraId="7143C5B5" w14:textId="104F2ED3" w:rsidR="009E170D" w:rsidRDefault="0003171E" w:rsidP="00F56313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112906F4" w14:textId="2FDEAD31" w:rsidR="0003171E" w:rsidRDefault="0003171E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id_pais</w:t>
      </w:r>
      <w:proofErr w:type="spellEnd"/>
    </w:p>
    <w:p w14:paraId="50049F92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nombre</w:t>
      </w:r>
    </w:p>
    <w:p w14:paraId="5C6A96C1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area</w:t>
      </w:r>
      <w:proofErr w:type="spellEnd"/>
    </w:p>
    <w:p w14:paraId="0026477A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población</w:t>
      </w:r>
    </w:p>
    <w:p w14:paraId="5790D33C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representante</w:t>
      </w:r>
    </w:p>
    <w:p w14:paraId="6A047C50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INVENTO</w:t>
      </w:r>
    </w:p>
    <w:p w14:paraId="25F3EF15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4921F748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id_invento</w:t>
      </w:r>
      <w:proofErr w:type="spellEnd"/>
    </w:p>
    <w:p w14:paraId="3718666A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no_patente</w:t>
      </w:r>
      <w:proofErr w:type="spellEnd"/>
    </w:p>
    <w:p w14:paraId="3E1DC181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lastRenderedPageBreak/>
        <w:t>INVENTOR</w:t>
      </w:r>
    </w:p>
    <w:p w14:paraId="1A27B5A0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16955944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id_inventor</w:t>
      </w:r>
      <w:proofErr w:type="spellEnd"/>
    </w:p>
    <w:p w14:paraId="7A8E52A7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nombre</w:t>
      </w:r>
    </w:p>
    <w:p w14:paraId="4105BF6A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apellido</w:t>
      </w:r>
    </w:p>
    <w:p w14:paraId="1E5D5C7F" w14:textId="006F690F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nacionalidad</w:t>
      </w:r>
    </w:p>
    <w:p w14:paraId="7EB2292F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REGION</w:t>
      </w:r>
    </w:p>
    <w:p w14:paraId="4D1E2530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13E2F7FF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id_region</w:t>
      </w:r>
      <w:proofErr w:type="spellEnd"/>
    </w:p>
    <w:p w14:paraId="7F3F04E6" w14:textId="53A19111" w:rsidR="009E170D" w:rsidRPr="00DA1E1F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region</w:t>
      </w:r>
      <w:proofErr w:type="spellEnd"/>
    </w:p>
    <w:p w14:paraId="2FABDFC5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PROFESIONAL</w:t>
      </w:r>
    </w:p>
    <w:p w14:paraId="78471B54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6FB457EA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id_profesional</w:t>
      </w:r>
      <w:proofErr w:type="spellEnd"/>
    </w:p>
    <w:p w14:paraId="749D938E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nombre</w:t>
      </w:r>
    </w:p>
    <w:p w14:paraId="5C32AFFC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apellido</w:t>
      </w:r>
    </w:p>
    <w:p w14:paraId="1F964B10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salario</w:t>
      </w:r>
    </w:p>
    <w:p w14:paraId="63CA6998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comision</w:t>
      </w:r>
      <w:proofErr w:type="spellEnd"/>
    </w:p>
    <w:p w14:paraId="6741E2AE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fecha_inicio</w:t>
      </w:r>
      <w:proofErr w:type="spellEnd"/>
    </w:p>
    <w:p w14:paraId="65A20DB7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AREA</w:t>
      </w:r>
    </w:p>
    <w:p w14:paraId="5AF063C5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14F523E3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id_area</w:t>
      </w:r>
      <w:proofErr w:type="spellEnd"/>
    </w:p>
    <w:p w14:paraId="1B6E7F5A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descripcion</w:t>
      </w:r>
      <w:proofErr w:type="spellEnd"/>
    </w:p>
    <w:p w14:paraId="791868E6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ranking</w:t>
      </w:r>
    </w:p>
    <w:p w14:paraId="387D2B27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jefe</w:t>
      </w:r>
    </w:p>
    <w:p w14:paraId="34ED4AB7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ENCUESTA</w:t>
      </w:r>
    </w:p>
    <w:p w14:paraId="533058F4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0E581644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id_encuesta</w:t>
      </w:r>
      <w:proofErr w:type="spellEnd"/>
    </w:p>
    <w:p w14:paraId="645AE2A0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descripcion</w:t>
      </w:r>
      <w:proofErr w:type="spellEnd"/>
    </w:p>
    <w:p w14:paraId="0DB50F9C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PREGUNTA</w:t>
      </w:r>
    </w:p>
    <w:p w14:paraId="00D1610F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76249455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id_pregunta</w:t>
      </w:r>
      <w:proofErr w:type="spellEnd"/>
    </w:p>
    <w:p w14:paraId="745B77B6" w14:textId="77777777" w:rsidR="009E170D" w:rsidRPr="00DA1E1F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pregunta</w:t>
      </w:r>
    </w:p>
    <w:p w14:paraId="740C849D" w14:textId="77777777" w:rsidR="009E170D" w:rsidRDefault="009E170D" w:rsidP="00F56313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RESPUESTA</w:t>
      </w:r>
    </w:p>
    <w:p w14:paraId="7B853CCF" w14:textId="77777777" w:rsidR="0003171E" w:rsidRDefault="0003171E" w:rsidP="0003171E">
      <w:pPr>
        <w:pStyle w:val="Prrafodelista"/>
        <w:numPr>
          <w:ilvl w:val="1"/>
          <w:numId w:val="7"/>
        </w:numPr>
        <w:rPr>
          <w:lang w:val="es-GT"/>
        </w:rPr>
      </w:pPr>
      <w:r>
        <w:rPr>
          <w:lang w:val="es-GT"/>
        </w:rPr>
        <w:t>Obligatorios</w:t>
      </w:r>
    </w:p>
    <w:p w14:paraId="1F4872D9" w14:textId="77777777" w:rsidR="009E170D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proofErr w:type="spellStart"/>
      <w:r>
        <w:rPr>
          <w:lang w:val="es-GT"/>
        </w:rPr>
        <w:t>id_resuesta</w:t>
      </w:r>
      <w:proofErr w:type="spellEnd"/>
    </w:p>
    <w:p w14:paraId="396AB364" w14:textId="77777777" w:rsidR="009E170D" w:rsidRPr="00DA1E1F" w:rsidRDefault="009E170D" w:rsidP="0003171E">
      <w:pPr>
        <w:pStyle w:val="Prrafodelista"/>
        <w:numPr>
          <w:ilvl w:val="2"/>
          <w:numId w:val="7"/>
        </w:numPr>
        <w:rPr>
          <w:lang w:val="es-GT"/>
        </w:rPr>
      </w:pPr>
      <w:r>
        <w:rPr>
          <w:lang w:val="es-GT"/>
        </w:rPr>
        <w:t>respuesta</w:t>
      </w:r>
    </w:p>
    <w:p w14:paraId="732B4FF3" w14:textId="77777777" w:rsidR="009E170D" w:rsidRPr="009E170D" w:rsidRDefault="009E170D" w:rsidP="009E170D">
      <w:pPr>
        <w:ind w:left="720"/>
        <w:rPr>
          <w:lang w:val="es-GT"/>
        </w:rPr>
      </w:pPr>
    </w:p>
    <w:p w14:paraId="73829F56" w14:textId="417AD287" w:rsidR="00DA1E1F" w:rsidRDefault="00DA1E1F" w:rsidP="00F56313">
      <w:pPr>
        <w:pStyle w:val="Ttulo3"/>
        <w:numPr>
          <w:ilvl w:val="0"/>
          <w:numId w:val="3"/>
        </w:numPr>
      </w:pPr>
      <w:bookmarkStart w:id="7" w:name="_Toc23354358"/>
      <w:r>
        <w:t>Especificación de las relaciones</w:t>
      </w:r>
      <w:bookmarkEnd w:id="7"/>
      <w:r>
        <w:t xml:space="preserve"> </w:t>
      </w:r>
    </w:p>
    <w:p w14:paraId="1FEB57B1" w14:textId="10520288" w:rsidR="0003171E" w:rsidRDefault="0003171E" w:rsidP="0003171E">
      <w:pPr>
        <w:pStyle w:val="Prrafodelista"/>
        <w:numPr>
          <w:ilvl w:val="0"/>
          <w:numId w:val="8"/>
        </w:numPr>
      </w:pPr>
      <w:r>
        <w:t>Un País puede tener uno o muchos Inventores</w:t>
      </w:r>
    </w:p>
    <w:p w14:paraId="3537DF5E" w14:textId="4E3021F9" w:rsidR="0003171E" w:rsidRDefault="0003171E" w:rsidP="0003171E">
      <w:pPr>
        <w:pStyle w:val="Prrafodelista"/>
        <w:numPr>
          <w:ilvl w:val="0"/>
          <w:numId w:val="8"/>
        </w:numPr>
      </w:pPr>
      <w:r>
        <w:t xml:space="preserve">Un Inventor </w:t>
      </w:r>
      <w:proofErr w:type="gramStart"/>
      <w:r>
        <w:t>tiene que tener</w:t>
      </w:r>
      <w:proofErr w:type="gramEnd"/>
      <w:r>
        <w:t xml:space="preserve"> un País</w:t>
      </w:r>
    </w:p>
    <w:p w14:paraId="6DAA17CD" w14:textId="0F604DBE" w:rsidR="0003171E" w:rsidRDefault="0003171E" w:rsidP="0003171E">
      <w:pPr>
        <w:pStyle w:val="Prrafodelista"/>
        <w:numPr>
          <w:ilvl w:val="0"/>
          <w:numId w:val="8"/>
        </w:numPr>
      </w:pPr>
      <w:r>
        <w:t>Un Inventor tiene uno o muchos Inventos</w:t>
      </w:r>
    </w:p>
    <w:p w14:paraId="7C93226C" w14:textId="0BB7E73D" w:rsidR="0003171E" w:rsidRDefault="0003171E" w:rsidP="0003171E">
      <w:pPr>
        <w:pStyle w:val="Prrafodelista"/>
        <w:numPr>
          <w:ilvl w:val="0"/>
          <w:numId w:val="8"/>
        </w:numPr>
      </w:pPr>
      <w:r>
        <w:t>Un Invento tiene uno o muchos Inventores</w:t>
      </w:r>
    </w:p>
    <w:p w14:paraId="292ED31F" w14:textId="14E8B4DD" w:rsidR="0003171E" w:rsidRDefault="0003171E" w:rsidP="0003171E">
      <w:pPr>
        <w:pStyle w:val="Prrafodelista"/>
        <w:numPr>
          <w:ilvl w:val="0"/>
          <w:numId w:val="8"/>
        </w:numPr>
      </w:pPr>
      <w:r>
        <w:t>Un País tiene uno o muchos Inventos</w:t>
      </w:r>
    </w:p>
    <w:p w14:paraId="0ED4B175" w14:textId="30420CD3" w:rsidR="0003171E" w:rsidRDefault="0003171E" w:rsidP="0003171E">
      <w:pPr>
        <w:pStyle w:val="Prrafodelista"/>
        <w:numPr>
          <w:ilvl w:val="0"/>
          <w:numId w:val="8"/>
        </w:numPr>
      </w:pPr>
      <w:r>
        <w:lastRenderedPageBreak/>
        <w:t>Un Invento tiene un País</w:t>
      </w:r>
    </w:p>
    <w:p w14:paraId="27C5D461" w14:textId="775B89A5" w:rsidR="00A71969" w:rsidRDefault="00A71969" w:rsidP="0003171E">
      <w:pPr>
        <w:pStyle w:val="Prrafodelista"/>
        <w:numPr>
          <w:ilvl w:val="0"/>
          <w:numId w:val="8"/>
        </w:numPr>
      </w:pPr>
      <w:r>
        <w:t>Un País tiene una región</w:t>
      </w:r>
    </w:p>
    <w:p w14:paraId="1B80C899" w14:textId="76E3B293" w:rsidR="00A71969" w:rsidRDefault="00A71969" w:rsidP="0003171E">
      <w:pPr>
        <w:pStyle w:val="Prrafodelista"/>
        <w:numPr>
          <w:ilvl w:val="0"/>
          <w:numId w:val="8"/>
        </w:numPr>
      </w:pPr>
      <w:r>
        <w:t>Una Región tiene uno o muchos Países</w:t>
      </w:r>
    </w:p>
    <w:p w14:paraId="04E3564D" w14:textId="64D9A6B8" w:rsidR="00A71969" w:rsidRDefault="00A71969" w:rsidP="0003171E">
      <w:pPr>
        <w:pStyle w:val="Prrafodelista"/>
        <w:numPr>
          <w:ilvl w:val="0"/>
          <w:numId w:val="8"/>
        </w:numPr>
      </w:pPr>
      <w:r>
        <w:t>Una Región puede tener una o muchas Regiones.</w:t>
      </w:r>
    </w:p>
    <w:p w14:paraId="46A28077" w14:textId="77777777" w:rsidR="00A71969" w:rsidRDefault="00A71969" w:rsidP="0003171E">
      <w:pPr>
        <w:pStyle w:val="Prrafodelista"/>
        <w:numPr>
          <w:ilvl w:val="0"/>
          <w:numId w:val="8"/>
        </w:numPr>
      </w:pPr>
      <w:r>
        <w:t>Un invento es estudiado por uno o muchos Profesionales</w:t>
      </w:r>
    </w:p>
    <w:p w14:paraId="019A8DBA" w14:textId="77777777" w:rsidR="00A71969" w:rsidRDefault="00A71969" w:rsidP="0003171E">
      <w:pPr>
        <w:pStyle w:val="Prrafodelista"/>
        <w:numPr>
          <w:ilvl w:val="0"/>
          <w:numId w:val="8"/>
        </w:numPr>
      </w:pPr>
      <w:r>
        <w:t>Un Profesional estudia uno o muchos Inventos</w:t>
      </w:r>
    </w:p>
    <w:p w14:paraId="58B7826B" w14:textId="6CF8EC66" w:rsidR="00A71969" w:rsidRDefault="00A71969" w:rsidP="0003171E">
      <w:pPr>
        <w:pStyle w:val="Prrafodelista"/>
        <w:numPr>
          <w:ilvl w:val="0"/>
          <w:numId w:val="8"/>
        </w:numPr>
      </w:pPr>
      <w:r>
        <w:t>Un Área tiene uno o muchos Profesionales</w:t>
      </w:r>
    </w:p>
    <w:p w14:paraId="21FF8180" w14:textId="0F457925" w:rsidR="00A71969" w:rsidRDefault="00A71969" w:rsidP="0003171E">
      <w:pPr>
        <w:pStyle w:val="Prrafodelista"/>
        <w:numPr>
          <w:ilvl w:val="0"/>
          <w:numId w:val="8"/>
        </w:numPr>
      </w:pPr>
      <w:r>
        <w:t>Un Profesional tiene un Área</w:t>
      </w:r>
    </w:p>
    <w:p w14:paraId="73F4CF4B" w14:textId="77777777" w:rsidR="00A71969" w:rsidRDefault="00A71969" w:rsidP="0003171E">
      <w:pPr>
        <w:pStyle w:val="Prrafodelista"/>
        <w:numPr>
          <w:ilvl w:val="0"/>
          <w:numId w:val="8"/>
        </w:numPr>
      </w:pPr>
      <w:r>
        <w:t>Un País tiene una o muchas Encuestas</w:t>
      </w:r>
    </w:p>
    <w:p w14:paraId="0FE011D0" w14:textId="53874DFF" w:rsidR="00A71969" w:rsidRDefault="00A71969" w:rsidP="0003171E">
      <w:pPr>
        <w:pStyle w:val="Prrafodelista"/>
        <w:numPr>
          <w:ilvl w:val="0"/>
          <w:numId w:val="8"/>
        </w:numPr>
      </w:pPr>
      <w:r>
        <w:t>Una Encuesta tiene un País</w:t>
      </w:r>
    </w:p>
    <w:p w14:paraId="3E6F3769" w14:textId="60CFC864" w:rsidR="0003171E" w:rsidRDefault="0003171E" w:rsidP="0003171E">
      <w:pPr>
        <w:pStyle w:val="Prrafodelista"/>
        <w:numPr>
          <w:ilvl w:val="0"/>
          <w:numId w:val="8"/>
        </w:numPr>
      </w:pPr>
      <w:r>
        <w:t xml:space="preserve"> </w:t>
      </w:r>
      <w:r w:rsidR="00A71969">
        <w:t>Una Encuesta tiene una o muchas Preguntas</w:t>
      </w:r>
    </w:p>
    <w:p w14:paraId="1E477F71" w14:textId="59DA5941" w:rsidR="00A71969" w:rsidRDefault="00A71969" w:rsidP="0003171E">
      <w:pPr>
        <w:pStyle w:val="Prrafodelista"/>
        <w:numPr>
          <w:ilvl w:val="0"/>
          <w:numId w:val="8"/>
        </w:numPr>
      </w:pPr>
      <w:r>
        <w:t>Una Pregunta tiene una Encuesta</w:t>
      </w:r>
    </w:p>
    <w:p w14:paraId="289EE76F" w14:textId="495228E9" w:rsidR="00A71969" w:rsidRDefault="00A71969" w:rsidP="0003171E">
      <w:pPr>
        <w:pStyle w:val="Prrafodelista"/>
        <w:numPr>
          <w:ilvl w:val="0"/>
          <w:numId w:val="8"/>
        </w:numPr>
      </w:pPr>
      <w:r>
        <w:t>Una Pregunta tiene una o muchas Respuestas</w:t>
      </w:r>
    </w:p>
    <w:p w14:paraId="6FF85A91" w14:textId="5826CB5B" w:rsidR="00A71969" w:rsidRPr="0003171E" w:rsidRDefault="00A71969" w:rsidP="0003171E">
      <w:pPr>
        <w:pStyle w:val="Prrafodelista"/>
        <w:numPr>
          <w:ilvl w:val="0"/>
          <w:numId w:val="8"/>
        </w:numPr>
      </w:pPr>
      <w:r>
        <w:t>Una Respuesta tiene una Pregunta</w:t>
      </w:r>
    </w:p>
    <w:p w14:paraId="794EA6BF" w14:textId="63543F7E" w:rsidR="00DA1E1F" w:rsidRDefault="00DA1E1F" w:rsidP="00F56313">
      <w:pPr>
        <w:pStyle w:val="Ttulo3"/>
        <w:numPr>
          <w:ilvl w:val="0"/>
          <w:numId w:val="3"/>
        </w:numPr>
      </w:pPr>
      <w:bookmarkStart w:id="8" w:name="_Toc23354359"/>
      <w:r>
        <w:t>Especificación de la Cardinalidad</w:t>
      </w:r>
      <w:bookmarkEnd w:id="8"/>
      <w:r>
        <w:t xml:space="preserve"> </w:t>
      </w:r>
    </w:p>
    <w:p w14:paraId="3214BD7C" w14:textId="07BA3D71" w:rsidR="00A71969" w:rsidRDefault="00A71969" w:rsidP="00A71969">
      <w:pPr>
        <w:pStyle w:val="Prrafodelista"/>
        <w:numPr>
          <w:ilvl w:val="0"/>
          <w:numId w:val="9"/>
        </w:numPr>
      </w:pPr>
      <w:r>
        <w:t>Un País puede tener muchos Inventores</w:t>
      </w:r>
    </w:p>
    <w:p w14:paraId="083E8C75" w14:textId="45547F80" w:rsidR="00A71969" w:rsidRDefault="00A71969" w:rsidP="00A71969">
      <w:pPr>
        <w:pStyle w:val="Prrafodelista"/>
        <w:numPr>
          <w:ilvl w:val="0"/>
          <w:numId w:val="9"/>
        </w:numPr>
      </w:pPr>
      <w:r>
        <w:t>Un País puede tener muchos Inventos</w:t>
      </w:r>
    </w:p>
    <w:p w14:paraId="55AC214C" w14:textId="7CD63A6C" w:rsidR="00A71969" w:rsidRDefault="00A71969" w:rsidP="00A71969">
      <w:pPr>
        <w:pStyle w:val="Prrafodelista"/>
        <w:numPr>
          <w:ilvl w:val="0"/>
          <w:numId w:val="9"/>
        </w:numPr>
      </w:pPr>
      <w:r>
        <w:t>Un País puede tener muchas Fronteras</w:t>
      </w:r>
    </w:p>
    <w:p w14:paraId="39EDDCB6" w14:textId="76951451" w:rsidR="00A71969" w:rsidRDefault="00A71969" w:rsidP="00A71969">
      <w:pPr>
        <w:pStyle w:val="Prrafodelista"/>
        <w:numPr>
          <w:ilvl w:val="0"/>
          <w:numId w:val="9"/>
        </w:numPr>
      </w:pPr>
      <w:r>
        <w:t>Una Región puede tener muchos Países</w:t>
      </w:r>
    </w:p>
    <w:p w14:paraId="46F8CCB3" w14:textId="45C4F7C0" w:rsidR="00A71969" w:rsidRDefault="00A71969" w:rsidP="00A71969">
      <w:pPr>
        <w:pStyle w:val="Prrafodelista"/>
        <w:numPr>
          <w:ilvl w:val="0"/>
          <w:numId w:val="9"/>
        </w:numPr>
      </w:pPr>
      <w:r>
        <w:t>Una Región puede tener muchas Regiones</w:t>
      </w:r>
    </w:p>
    <w:p w14:paraId="5C5D75A7" w14:textId="0494F4F4" w:rsidR="00A71969" w:rsidRDefault="00A71969" w:rsidP="00A71969">
      <w:pPr>
        <w:pStyle w:val="Prrafodelista"/>
        <w:numPr>
          <w:ilvl w:val="0"/>
          <w:numId w:val="9"/>
        </w:numPr>
      </w:pPr>
      <w:r>
        <w:t>Un Invento tiene muchos profesionales para el Estudio</w:t>
      </w:r>
    </w:p>
    <w:p w14:paraId="6185E5DE" w14:textId="0071B614" w:rsidR="00A71969" w:rsidRDefault="00A71969" w:rsidP="00A71969">
      <w:pPr>
        <w:pStyle w:val="Prrafodelista"/>
        <w:numPr>
          <w:ilvl w:val="0"/>
          <w:numId w:val="9"/>
        </w:numPr>
      </w:pPr>
      <w:r>
        <w:t>Un Profesional Estudia muchos Inventos</w:t>
      </w:r>
    </w:p>
    <w:p w14:paraId="2562CD26" w14:textId="2053563F" w:rsidR="00A71969" w:rsidRDefault="00A71969" w:rsidP="00A71969">
      <w:pPr>
        <w:pStyle w:val="Prrafodelista"/>
        <w:numPr>
          <w:ilvl w:val="0"/>
          <w:numId w:val="9"/>
        </w:numPr>
      </w:pPr>
      <w:r>
        <w:t>Un Área tiene muchos Profesionales</w:t>
      </w:r>
    </w:p>
    <w:p w14:paraId="324FEB00" w14:textId="3EF7341E" w:rsidR="00A71969" w:rsidRDefault="00A71969" w:rsidP="00A71969">
      <w:pPr>
        <w:pStyle w:val="Prrafodelista"/>
        <w:numPr>
          <w:ilvl w:val="0"/>
          <w:numId w:val="9"/>
        </w:numPr>
      </w:pPr>
      <w:r>
        <w:t>Un País puede tener muchas Encuestas</w:t>
      </w:r>
    </w:p>
    <w:p w14:paraId="2C9749ED" w14:textId="1443542A" w:rsidR="00A71969" w:rsidRDefault="00A71969" w:rsidP="00A71969">
      <w:pPr>
        <w:pStyle w:val="Prrafodelista"/>
        <w:numPr>
          <w:ilvl w:val="0"/>
          <w:numId w:val="9"/>
        </w:numPr>
      </w:pPr>
      <w:r>
        <w:t>Una Encuesta tiene muchas Preguntas</w:t>
      </w:r>
    </w:p>
    <w:p w14:paraId="76008A13" w14:textId="34708655" w:rsidR="00A71969" w:rsidRDefault="00A71969" w:rsidP="00A71969">
      <w:pPr>
        <w:pStyle w:val="Prrafodelista"/>
        <w:numPr>
          <w:ilvl w:val="0"/>
          <w:numId w:val="9"/>
        </w:numPr>
      </w:pPr>
      <w:r>
        <w:t>Una Pregunta tiene muchas Respuestas</w:t>
      </w:r>
    </w:p>
    <w:p w14:paraId="4A0C7453" w14:textId="38207D6A" w:rsidR="00DA1E1F" w:rsidRDefault="00DA1E1F" w:rsidP="00F56313">
      <w:pPr>
        <w:pStyle w:val="Ttulo3"/>
        <w:numPr>
          <w:ilvl w:val="0"/>
          <w:numId w:val="3"/>
        </w:numPr>
      </w:pPr>
      <w:bookmarkStart w:id="9" w:name="_Toc23354360"/>
      <w:r>
        <w:t>Especificación de la Opcionalidad</w:t>
      </w:r>
      <w:bookmarkEnd w:id="9"/>
    </w:p>
    <w:p w14:paraId="09E787EC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País puede tener muchos Inventores</w:t>
      </w:r>
    </w:p>
    <w:p w14:paraId="12562C8C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País puede tener muchos Inventos</w:t>
      </w:r>
    </w:p>
    <w:p w14:paraId="0EF7B919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País puede tener muchas Fronteras</w:t>
      </w:r>
    </w:p>
    <w:p w14:paraId="5084BD70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Una Región puede tener muchos Países</w:t>
      </w:r>
    </w:p>
    <w:p w14:paraId="0F6444DC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Una Región puede tener muchas Regiones</w:t>
      </w:r>
    </w:p>
    <w:p w14:paraId="14B2773A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Invento tiene muchos profesionales para el Estudio</w:t>
      </w:r>
    </w:p>
    <w:p w14:paraId="1D94B49A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Profesional Estudia muchos Inventos</w:t>
      </w:r>
    </w:p>
    <w:p w14:paraId="6CE14B30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Área tiene muchos Profesionales</w:t>
      </w:r>
    </w:p>
    <w:p w14:paraId="1A0E6913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 País puede tener muchas Encuestas</w:t>
      </w:r>
    </w:p>
    <w:p w14:paraId="35E1C276" w14:textId="77777777" w:rsidR="008F3A6B" w:rsidRDefault="008F3A6B" w:rsidP="008F3A6B">
      <w:pPr>
        <w:pStyle w:val="Prrafodelista"/>
        <w:numPr>
          <w:ilvl w:val="0"/>
          <w:numId w:val="11"/>
        </w:numPr>
      </w:pPr>
      <w:r>
        <w:t>Una Encuesta tiene muchas Preguntas</w:t>
      </w:r>
    </w:p>
    <w:p w14:paraId="30EE0A6D" w14:textId="60DC4DEF" w:rsidR="008F3A6B" w:rsidRDefault="008F3A6B" w:rsidP="008F3A6B">
      <w:pPr>
        <w:pStyle w:val="Prrafodelista"/>
        <w:numPr>
          <w:ilvl w:val="0"/>
          <w:numId w:val="11"/>
        </w:numPr>
      </w:pPr>
      <w:r>
        <w:t>Una Pregunta tiene muchas Respuestas</w:t>
      </w:r>
    </w:p>
    <w:p w14:paraId="7EA6ABD4" w14:textId="15421494" w:rsidR="008F3A6B" w:rsidRDefault="008F3A6B" w:rsidP="008F3A6B">
      <w:pPr>
        <w:pStyle w:val="Prrafodelista"/>
        <w:numPr>
          <w:ilvl w:val="0"/>
          <w:numId w:val="11"/>
        </w:numPr>
      </w:pPr>
      <w:r>
        <w:t>Un País debe tener una Región</w:t>
      </w:r>
    </w:p>
    <w:p w14:paraId="31017BD4" w14:textId="742882FB" w:rsidR="008F3A6B" w:rsidRDefault="008F3A6B" w:rsidP="008F3A6B">
      <w:pPr>
        <w:pStyle w:val="Prrafodelista"/>
        <w:numPr>
          <w:ilvl w:val="0"/>
          <w:numId w:val="11"/>
        </w:numPr>
      </w:pPr>
      <w:r>
        <w:t>Una Región debe tener una Región</w:t>
      </w:r>
    </w:p>
    <w:p w14:paraId="653C7771" w14:textId="1D4F68CE" w:rsidR="008F3A6B" w:rsidRDefault="008F3A6B" w:rsidP="008F3A6B">
      <w:pPr>
        <w:pStyle w:val="Prrafodelista"/>
        <w:numPr>
          <w:ilvl w:val="0"/>
          <w:numId w:val="11"/>
        </w:numPr>
      </w:pPr>
      <w:r>
        <w:t>Un Inventor debe tener un País</w:t>
      </w:r>
    </w:p>
    <w:p w14:paraId="2B7DF8E3" w14:textId="20697E89" w:rsidR="008F3A6B" w:rsidRDefault="008F3A6B" w:rsidP="008F3A6B">
      <w:pPr>
        <w:pStyle w:val="Prrafodelista"/>
        <w:numPr>
          <w:ilvl w:val="0"/>
          <w:numId w:val="11"/>
        </w:numPr>
      </w:pPr>
      <w:r>
        <w:t>Un Invento debe tener un País</w:t>
      </w:r>
    </w:p>
    <w:p w14:paraId="4D1FB65A" w14:textId="0DE0FE41" w:rsidR="008F3A6B" w:rsidRDefault="008F3A6B" w:rsidP="008F3A6B">
      <w:pPr>
        <w:pStyle w:val="Prrafodelista"/>
        <w:numPr>
          <w:ilvl w:val="0"/>
          <w:numId w:val="11"/>
        </w:numPr>
      </w:pPr>
      <w:r>
        <w:lastRenderedPageBreak/>
        <w:t>Un Profesional debe tener un Área</w:t>
      </w:r>
    </w:p>
    <w:p w14:paraId="6D6412A8" w14:textId="3F77835E" w:rsidR="008F3A6B" w:rsidRDefault="008F3A6B" w:rsidP="008F3A6B">
      <w:pPr>
        <w:pStyle w:val="Prrafodelista"/>
        <w:numPr>
          <w:ilvl w:val="0"/>
          <w:numId w:val="11"/>
        </w:numPr>
      </w:pPr>
      <w:r>
        <w:t>Un Estudio debe tener un Invento y un Profesional</w:t>
      </w:r>
    </w:p>
    <w:p w14:paraId="66F79094" w14:textId="3E77FB49" w:rsidR="008F3A6B" w:rsidRDefault="008F3A6B" w:rsidP="008F3A6B">
      <w:pPr>
        <w:pStyle w:val="Prrafodelista"/>
        <w:numPr>
          <w:ilvl w:val="0"/>
          <w:numId w:val="11"/>
        </w:numPr>
      </w:pPr>
      <w:r>
        <w:t>Una Frontera debe tener un País</w:t>
      </w:r>
    </w:p>
    <w:p w14:paraId="4C4D932F" w14:textId="6CE7FA3B" w:rsidR="008F3A6B" w:rsidRDefault="008F3A6B" w:rsidP="008F3A6B">
      <w:pPr>
        <w:pStyle w:val="Prrafodelista"/>
        <w:numPr>
          <w:ilvl w:val="0"/>
          <w:numId w:val="11"/>
        </w:numPr>
      </w:pPr>
      <w:r>
        <w:t>Una Encuesta debe tener un País</w:t>
      </w:r>
    </w:p>
    <w:p w14:paraId="6EAD757E" w14:textId="3E6F08F5" w:rsidR="008F3A6B" w:rsidRDefault="008F3A6B" w:rsidP="008F3A6B">
      <w:pPr>
        <w:pStyle w:val="Prrafodelista"/>
        <w:numPr>
          <w:ilvl w:val="0"/>
          <w:numId w:val="11"/>
        </w:numPr>
      </w:pPr>
      <w:r>
        <w:t>Una Pregunta debe tener una Encuesta</w:t>
      </w:r>
    </w:p>
    <w:p w14:paraId="44B77A6B" w14:textId="3B9C9A4C" w:rsidR="008F3A6B" w:rsidRDefault="008F3A6B" w:rsidP="008F3A6B">
      <w:pPr>
        <w:pStyle w:val="Prrafodelista"/>
        <w:numPr>
          <w:ilvl w:val="0"/>
          <w:numId w:val="11"/>
        </w:numPr>
      </w:pPr>
      <w:r>
        <w:t>Una Respuesta debe tener una Pregunta</w:t>
      </w:r>
    </w:p>
    <w:p w14:paraId="79249AEA" w14:textId="40400A6E" w:rsidR="00213D98" w:rsidRDefault="00DA1E1F" w:rsidP="00DA1E1F">
      <w:pPr>
        <w:pStyle w:val="Ttulo2"/>
        <w:rPr>
          <w:lang w:val="es-GT"/>
        </w:rPr>
      </w:pPr>
      <w:bookmarkStart w:id="10" w:name="_Toc23354361"/>
      <w:r>
        <w:t>ÁREA DE MODELO LÓGICO</w:t>
      </w:r>
      <w:bookmarkEnd w:id="10"/>
      <w:r w:rsidR="00FA7F2D">
        <w:rPr>
          <w:lang w:val="es-GT"/>
        </w:rPr>
        <w:t xml:space="preserve"> </w:t>
      </w:r>
    </w:p>
    <w:p w14:paraId="0968C81F" w14:textId="13D1F14E" w:rsidR="008F3A6B" w:rsidRDefault="008F3A6B" w:rsidP="008F3A6B">
      <w:pPr>
        <w:pStyle w:val="Ttulo3"/>
        <w:numPr>
          <w:ilvl w:val="0"/>
          <w:numId w:val="12"/>
        </w:numPr>
        <w:rPr>
          <w:lang w:val="es-GT"/>
        </w:rPr>
      </w:pPr>
      <w:bookmarkStart w:id="11" w:name="_Toc23354362"/>
      <w:r>
        <w:rPr>
          <w:lang w:val="es-GT"/>
        </w:rPr>
        <w:t>Mapeo de Relaciones</w:t>
      </w:r>
      <w:bookmarkEnd w:id="11"/>
    </w:p>
    <w:p w14:paraId="719C74CA" w14:textId="6DACA721" w:rsidR="008F3A6B" w:rsidRDefault="008F3A6B" w:rsidP="008F3A6B">
      <w:pPr>
        <w:pStyle w:val="Ttulo4"/>
        <w:numPr>
          <w:ilvl w:val="0"/>
          <w:numId w:val="15"/>
        </w:numPr>
        <w:rPr>
          <w:lang w:val="es-GT"/>
        </w:rPr>
      </w:pPr>
      <w:r>
        <w:rPr>
          <w:lang w:val="es-GT"/>
        </w:rPr>
        <w:t>1:M</w:t>
      </w:r>
    </w:p>
    <w:p w14:paraId="139485AB" w14:textId="1C763BCA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País – Inventor</w:t>
      </w:r>
    </w:p>
    <w:p w14:paraId="2A1AAA62" w14:textId="5D7C4F4F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País – Invento</w:t>
      </w:r>
    </w:p>
    <w:p w14:paraId="3DA3C4C8" w14:textId="00E2C6FF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País – Encuesta</w:t>
      </w:r>
    </w:p>
    <w:p w14:paraId="2FD95015" w14:textId="2BD70798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País – Frontera</w:t>
      </w:r>
    </w:p>
    <w:p w14:paraId="387D7EC1" w14:textId="34B686C1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Región – País</w:t>
      </w:r>
    </w:p>
    <w:p w14:paraId="181BCEB4" w14:textId="02119B42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Región – Región</w:t>
      </w:r>
    </w:p>
    <w:p w14:paraId="62CB8BB0" w14:textId="7604963A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Encuesta – Pregunta</w:t>
      </w:r>
    </w:p>
    <w:p w14:paraId="6CF6F4BA" w14:textId="6B0336A6" w:rsid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Pregunta – Respuesta</w:t>
      </w:r>
    </w:p>
    <w:p w14:paraId="091D03D5" w14:textId="124952F2" w:rsidR="008F3A6B" w:rsidRPr="008F3A6B" w:rsidRDefault="008F3A6B" w:rsidP="008F3A6B">
      <w:pPr>
        <w:pStyle w:val="Prrafodelista"/>
        <w:numPr>
          <w:ilvl w:val="0"/>
          <w:numId w:val="17"/>
        </w:numPr>
        <w:rPr>
          <w:lang w:val="es-GT"/>
        </w:rPr>
      </w:pPr>
      <w:r>
        <w:rPr>
          <w:lang w:val="es-GT"/>
        </w:rPr>
        <w:t>Área - Profesional</w:t>
      </w:r>
    </w:p>
    <w:p w14:paraId="7822FEF8" w14:textId="03218B81" w:rsidR="008F3A6B" w:rsidRDefault="008F3A6B" w:rsidP="008F3A6B">
      <w:pPr>
        <w:pStyle w:val="Ttulo4"/>
        <w:numPr>
          <w:ilvl w:val="0"/>
          <w:numId w:val="15"/>
        </w:numPr>
        <w:rPr>
          <w:lang w:val="es-GT"/>
        </w:rPr>
      </w:pPr>
      <w:r>
        <w:rPr>
          <w:lang w:val="es-GT"/>
        </w:rPr>
        <w:t>M:M</w:t>
      </w:r>
    </w:p>
    <w:p w14:paraId="38F18A7D" w14:textId="1C22F243" w:rsidR="008F3A6B" w:rsidRDefault="008F3A6B" w:rsidP="008F3A6B">
      <w:pPr>
        <w:pStyle w:val="Prrafodelista"/>
        <w:numPr>
          <w:ilvl w:val="0"/>
          <w:numId w:val="18"/>
        </w:numPr>
        <w:rPr>
          <w:lang w:val="es-GT"/>
        </w:rPr>
      </w:pPr>
      <w:r>
        <w:rPr>
          <w:lang w:val="es-GT"/>
        </w:rPr>
        <w:t>Invento – Profesional</w:t>
      </w:r>
    </w:p>
    <w:p w14:paraId="484BD747" w14:textId="7506485E" w:rsidR="008F3A6B" w:rsidRPr="008F3A6B" w:rsidRDefault="008F3A6B" w:rsidP="008F3A6B">
      <w:pPr>
        <w:pStyle w:val="Prrafodelista"/>
        <w:numPr>
          <w:ilvl w:val="0"/>
          <w:numId w:val="18"/>
        </w:numPr>
        <w:rPr>
          <w:lang w:val="es-GT"/>
        </w:rPr>
      </w:pPr>
      <w:r>
        <w:rPr>
          <w:lang w:val="es-GT"/>
        </w:rPr>
        <w:t>Invento - Inventor</w:t>
      </w:r>
    </w:p>
    <w:p w14:paraId="49729DCC" w14:textId="1A83CD52" w:rsidR="008F3A6B" w:rsidRDefault="008F3A6B" w:rsidP="008F3A6B">
      <w:pPr>
        <w:pStyle w:val="Ttulo3"/>
        <w:numPr>
          <w:ilvl w:val="0"/>
          <w:numId w:val="12"/>
        </w:numPr>
      </w:pPr>
      <w:bookmarkStart w:id="12" w:name="_Toc23354363"/>
      <w:r>
        <w:t>Restricciones de integridad</w:t>
      </w:r>
      <w:bookmarkEnd w:id="12"/>
    </w:p>
    <w:p w14:paraId="6F808B4A" w14:textId="5B148E0E" w:rsidR="00C909A5" w:rsidRDefault="008F3A6B" w:rsidP="00C909A5">
      <w:pPr>
        <w:pStyle w:val="Ttulo4"/>
        <w:numPr>
          <w:ilvl w:val="0"/>
          <w:numId w:val="16"/>
        </w:numPr>
      </w:pPr>
      <w:r>
        <w:t xml:space="preserve">Restricciones de tipo o dominio </w:t>
      </w:r>
    </w:p>
    <w:p w14:paraId="1FB2249E" w14:textId="77777777" w:rsidR="00FE2CC7" w:rsidRDefault="00FE2CC7" w:rsidP="00FE2CC7">
      <w:pPr>
        <w:pStyle w:val="Prrafodelista"/>
        <w:numPr>
          <w:ilvl w:val="0"/>
          <w:numId w:val="20"/>
        </w:numPr>
        <w:rPr>
          <w:lang w:val="es-GT"/>
        </w:rPr>
      </w:pPr>
      <w:r>
        <w:rPr>
          <w:lang w:val="es-GT"/>
        </w:rPr>
        <w:t>AREA</w:t>
      </w:r>
    </w:p>
    <w:p w14:paraId="5F7AAA7D" w14:textId="3EEF7C16" w:rsidR="00FE2CC7" w:rsidRPr="00FE2CC7" w:rsidRDefault="00FE2CC7" w:rsidP="00FE2CC7">
      <w:pPr>
        <w:pStyle w:val="Prrafodelista"/>
        <w:numPr>
          <w:ilvl w:val="1"/>
          <w:numId w:val="20"/>
        </w:numPr>
        <w:rPr>
          <w:lang w:val="es-GT"/>
        </w:rPr>
      </w:pPr>
      <w:r>
        <w:rPr>
          <w:lang w:val="es-GT"/>
        </w:rPr>
        <w:t>ranking debe estar entre 0 y 10</w:t>
      </w:r>
    </w:p>
    <w:p w14:paraId="19D21846" w14:textId="6741AF77" w:rsidR="008F3A6B" w:rsidRDefault="008F3A6B" w:rsidP="008F3A6B">
      <w:pPr>
        <w:pStyle w:val="Ttulo4"/>
        <w:numPr>
          <w:ilvl w:val="0"/>
          <w:numId w:val="16"/>
        </w:numPr>
      </w:pPr>
      <w:r>
        <w:t xml:space="preserve">Restricciones de atributo </w:t>
      </w:r>
    </w:p>
    <w:p w14:paraId="28286372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PAIS</w:t>
      </w:r>
    </w:p>
    <w:p w14:paraId="307BE581" w14:textId="0E7D7114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id_pais</w:t>
      </w:r>
      <w:proofErr w:type="spellEnd"/>
      <w:r>
        <w:rPr>
          <w:lang w:val="es-GT"/>
        </w:rPr>
        <w:t xml:space="preserve"> - NUMBER</w:t>
      </w:r>
    </w:p>
    <w:p w14:paraId="1C205E95" w14:textId="764EA397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nombre – VARCHAR2(30)</w:t>
      </w:r>
    </w:p>
    <w:p w14:paraId="20D93001" w14:textId="082A6BAC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área - NUMBER</w:t>
      </w:r>
    </w:p>
    <w:p w14:paraId="471360D8" w14:textId="3E463D57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población - NUMBER</w:t>
      </w:r>
    </w:p>
    <w:p w14:paraId="4D770713" w14:textId="61C49C49" w:rsidR="00FE2CC7" w:rsidRP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representante – VARCHAR2(30)</w:t>
      </w:r>
    </w:p>
    <w:p w14:paraId="6A573E1D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INVENTO</w:t>
      </w:r>
    </w:p>
    <w:p w14:paraId="2FF6D30D" w14:textId="0E01A79E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id_invento</w:t>
      </w:r>
      <w:proofErr w:type="spellEnd"/>
      <w:r>
        <w:rPr>
          <w:lang w:val="es-GT"/>
        </w:rPr>
        <w:t xml:space="preserve"> - NUMBER</w:t>
      </w:r>
    </w:p>
    <w:p w14:paraId="2B0B5E82" w14:textId="2CC992BB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no_patente</w:t>
      </w:r>
      <w:proofErr w:type="spellEnd"/>
      <w:r>
        <w:rPr>
          <w:lang w:val="es-GT"/>
        </w:rPr>
        <w:t xml:space="preserve"> - NUMBER</w:t>
      </w:r>
    </w:p>
    <w:p w14:paraId="6E357153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INVENTOR</w:t>
      </w:r>
    </w:p>
    <w:p w14:paraId="13495DAA" w14:textId="724AECB0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id_inventor</w:t>
      </w:r>
      <w:proofErr w:type="spellEnd"/>
      <w:r>
        <w:rPr>
          <w:lang w:val="es-GT"/>
        </w:rPr>
        <w:t xml:space="preserve"> - NUMBER</w:t>
      </w:r>
    </w:p>
    <w:p w14:paraId="009AF471" w14:textId="5029BF8B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nombre – VARCHAR2(30)</w:t>
      </w:r>
    </w:p>
    <w:p w14:paraId="53A03092" w14:textId="3DBC9655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apellido – VARCHAR2(30)</w:t>
      </w:r>
    </w:p>
    <w:p w14:paraId="4374409C" w14:textId="5C51367B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nacionalidad – VARCHAR2(30)</w:t>
      </w:r>
    </w:p>
    <w:p w14:paraId="5DDF715E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lastRenderedPageBreak/>
        <w:t>REGION</w:t>
      </w:r>
    </w:p>
    <w:p w14:paraId="600D150A" w14:textId="6E0C0CB9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id_region</w:t>
      </w:r>
      <w:proofErr w:type="spellEnd"/>
      <w:r>
        <w:rPr>
          <w:lang w:val="es-GT"/>
        </w:rPr>
        <w:t xml:space="preserve"> - NUMBER</w:t>
      </w:r>
    </w:p>
    <w:p w14:paraId="70ECFE11" w14:textId="0BF20975" w:rsidR="00FE2CC7" w:rsidRPr="00DA1E1F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región – VARCHAR2(30)</w:t>
      </w:r>
    </w:p>
    <w:p w14:paraId="4EDBBF6C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PROFESIONAL</w:t>
      </w:r>
    </w:p>
    <w:p w14:paraId="5F4B65C7" w14:textId="4489D0A6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id_profesional</w:t>
      </w:r>
      <w:proofErr w:type="spellEnd"/>
      <w:r>
        <w:rPr>
          <w:lang w:val="es-GT"/>
        </w:rPr>
        <w:t xml:space="preserve"> - NUMBER</w:t>
      </w:r>
    </w:p>
    <w:p w14:paraId="6A8C716F" w14:textId="3A19B4CE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nombre – VARCHAR2(30)</w:t>
      </w:r>
    </w:p>
    <w:p w14:paraId="28E8AFFA" w14:textId="5B036F2D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apellido – VARCHAR2(30)</w:t>
      </w:r>
    </w:p>
    <w:p w14:paraId="01B3DEF1" w14:textId="76C091ED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 xml:space="preserve">salario – </w:t>
      </w:r>
      <w:proofErr w:type="gramStart"/>
      <w:r>
        <w:rPr>
          <w:lang w:val="es-GT"/>
        </w:rPr>
        <w:t>NUMBER(</w:t>
      </w:r>
      <w:proofErr w:type="gramEnd"/>
      <w:r>
        <w:rPr>
          <w:lang w:val="es-GT"/>
        </w:rPr>
        <w:t>5,2)</w:t>
      </w:r>
    </w:p>
    <w:p w14:paraId="6C7C8436" w14:textId="2C77CD76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 xml:space="preserve">comisión – </w:t>
      </w:r>
      <w:proofErr w:type="gramStart"/>
      <w:r>
        <w:rPr>
          <w:lang w:val="es-GT"/>
        </w:rPr>
        <w:t>NUMBER(</w:t>
      </w:r>
      <w:proofErr w:type="gramEnd"/>
      <w:r>
        <w:rPr>
          <w:lang w:val="es-GT"/>
        </w:rPr>
        <w:t>5,2)</w:t>
      </w:r>
    </w:p>
    <w:p w14:paraId="7FE90274" w14:textId="7FE0545F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fecha_inicio</w:t>
      </w:r>
      <w:proofErr w:type="spellEnd"/>
      <w:r>
        <w:rPr>
          <w:lang w:val="es-GT"/>
        </w:rPr>
        <w:t xml:space="preserve"> - DATE</w:t>
      </w:r>
    </w:p>
    <w:p w14:paraId="29101035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AREA</w:t>
      </w:r>
    </w:p>
    <w:p w14:paraId="684A82AA" w14:textId="4D6AE7D4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id_area</w:t>
      </w:r>
      <w:proofErr w:type="spellEnd"/>
      <w:r>
        <w:rPr>
          <w:lang w:val="es-GT"/>
        </w:rPr>
        <w:t xml:space="preserve"> - NUMBER</w:t>
      </w:r>
    </w:p>
    <w:p w14:paraId="0D83A38E" w14:textId="2E7D10DA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descripcion</w:t>
      </w:r>
      <w:proofErr w:type="spellEnd"/>
      <w:r>
        <w:rPr>
          <w:lang w:val="es-GT"/>
        </w:rPr>
        <w:t xml:space="preserve"> – VARCHAR2(30)</w:t>
      </w:r>
    </w:p>
    <w:p w14:paraId="0E26325D" w14:textId="2B3FA67A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ranking - NUMBER</w:t>
      </w:r>
    </w:p>
    <w:p w14:paraId="6A66E0F7" w14:textId="7F4343DD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jefe – VARCHAR2(30)</w:t>
      </w:r>
    </w:p>
    <w:p w14:paraId="07D15301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ENCUESTA</w:t>
      </w:r>
    </w:p>
    <w:p w14:paraId="0469F6BA" w14:textId="60ADC9CC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id_encuesta</w:t>
      </w:r>
      <w:proofErr w:type="spellEnd"/>
      <w:r>
        <w:rPr>
          <w:lang w:val="es-GT"/>
        </w:rPr>
        <w:t xml:space="preserve"> - NUMBER</w:t>
      </w:r>
    </w:p>
    <w:p w14:paraId="702AFB3C" w14:textId="4EA0F0A5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descripción – VARCHAR2(30)</w:t>
      </w:r>
    </w:p>
    <w:p w14:paraId="3BF51972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PREGUNTA</w:t>
      </w:r>
    </w:p>
    <w:p w14:paraId="44DDEC93" w14:textId="1C909F56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id_pregunta</w:t>
      </w:r>
      <w:proofErr w:type="spellEnd"/>
      <w:r>
        <w:rPr>
          <w:lang w:val="es-GT"/>
        </w:rPr>
        <w:t xml:space="preserve"> - NUMBER</w:t>
      </w:r>
    </w:p>
    <w:p w14:paraId="10C9AC28" w14:textId="7055F3BF" w:rsidR="00FE2CC7" w:rsidRPr="00DA1E1F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pregunta – VARCHAR2(30)</w:t>
      </w:r>
    </w:p>
    <w:p w14:paraId="23DE2B76" w14:textId="77777777" w:rsidR="00FE2CC7" w:rsidRDefault="00FE2CC7" w:rsidP="00FE2CC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RESPUESTA</w:t>
      </w:r>
    </w:p>
    <w:p w14:paraId="1D3618CC" w14:textId="246F0937" w:rsid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proofErr w:type="spellStart"/>
      <w:r>
        <w:rPr>
          <w:lang w:val="es-GT"/>
        </w:rPr>
        <w:t>id_resuesta</w:t>
      </w:r>
      <w:proofErr w:type="spellEnd"/>
      <w:r>
        <w:rPr>
          <w:lang w:val="es-GT"/>
        </w:rPr>
        <w:t xml:space="preserve"> - NUMBER</w:t>
      </w:r>
    </w:p>
    <w:p w14:paraId="5DF55579" w14:textId="0F3CC98E" w:rsidR="00FE2CC7" w:rsidRPr="00FE2CC7" w:rsidRDefault="00FE2CC7" w:rsidP="00FE2CC7">
      <w:pPr>
        <w:pStyle w:val="Prrafodelista"/>
        <w:numPr>
          <w:ilvl w:val="1"/>
          <w:numId w:val="19"/>
        </w:numPr>
        <w:rPr>
          <w:lang w:val="es-GT"/>
        </w:rPr>
      </w:pPr>
      <w:r>
        <w:rPr>
          <w:lang w:val="es-GT"/>
        </w:rPr>
        <w:t>respuesta– VARCHAR2(30)</w:t>
      </w:r>
    </w:p>
    <w:p w14:paraId="7BD1D40C" w14:textId="18183C50" w:rsidR="008F3A6B" w:rsidRDefault="008F3A6B" w:rsidP="008F3A6B">
      <w:pPr>
        <w:pStyle w:val="Ttulo4"/>
        <w:numPr>
          <w:ilvl w:val="0"/>
          <w:numId w:val="16"/>
        </w:numPr>
      </w:pPr>
      <w:r>
        <w:t>Restricci</w:t>
      </w:r>
      <w:bookmarkStart w:id="13" w:name="_GoBack"/>
      <w:bookmarkEnd w:id="13"/>
      <w:r>
        <w:t xml:space="preserve">ones de </w:t>
      </w:r>
      <w:proofErr w:type="spellStart"/>
      <w:r>
        <w:t>varrel</w:t>
      </w:r>
      <w:proofErr w:type="spellEnd"/>
    </w:p>
    <w:p w14:paraId="377F5506" w14:textId="5FDE1FE1" w:rsidR="00FE2CC7" w:rsidRDefault="00FE2CC7" w:rsidP="00FE2CC7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PAIS</w:t>
      </w:r>
    </w:p>
    <w:p w14:paraId="2AEDA1C5" w14:textId="1B0FB296" w:rsidR="00FE2CC7" w:rsidRDefault="00FE2CC7" w:rsidP="00FE2CC7">
      <w:pPr>
        <w:pStyle w:val="Prrafodelista"/>
        <w:numPr>
          <w:ilvl w:val="1"/>
          <w:numId w:val="21"/>
        </w:numPr>
        <w:rPr>
          <w:lang w:val="es-GT"/>
        </w:rPr>
      </w:pPr>
      <w:r>
        <w:rPr>
          <w:lang w:val="es-GT"/>
        </w:rPr>
        <w:t>área &gt; 0</w:t>
      </w:r>
    </w:p>
    <w:p w14:paraId="04C3CDB6" w14:textId="4442E18F" w:rsidR="00FE2CC7" w:rsidRPr="00FE2CC7" w:rsidRDefault="00FE2CC7" w:rsidP="00FE2CC7">
      <w:pPr>
        <w:pStyle w:val="Prrafodelista"/>
        <w:numPr>
          <w:ilvl w:val="1"/>
          <w:numId w:val="21"/>
        </w:numPr>
        <w:rPr>
          <w:lang w:val="es-GT"/>
        </w:rPr>
      </w:pPr>
      <w:r>
        <w:rPr>
          <w:lang w:val="es-GT"/>
        </w:rPr>
        <w:t>población &gt; 0</w:t>
      </w:r>
    </w:p>
    <w:p w14:paraId="25891058" w14:textId="4FE7E2E8" w:rsidR="00FE2CC7" w:rsidRDefault="00FE2CC7" w:rsidP="00FE2CC7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INVENTO</w:t>
      </w:r>
    </w:p>
    <w:p w14:paraId="724D1947" w14:textId="1A8B45A0" w:rsidR="00FE2CC7" w:rsidRPr="00DA1E1F" w:rsidRDefault="00FE2CC7" w:rsidP="00FE2CC7">
      <w:pPr>
        <w:pStyle w:val="Prrafodelista"/>
        <w:numPr>
          <w:ilvl w:val="1"/>
          <w:numId w:val="21"/>
        </w:numPr>
        <w:rPr>
          <w:lang w:val="es-GT"/>
        </w:rPr>
      </w:pPr>
      <w:proofErr w:type="spellStart"/>
      <w:r>
        <w:rPr>
          <w:lang w:val="es-GT"/>
        </w:rPr>
        <w:t>no_patente</w:t>
      </w:r>
      <w:proofErr w:type="spellEnd"/>
      <w:r>
        <w:rPr>
          <w:lang w:val="es-GT"/>
        </w:rPr>
        <w:t xml:space="preserve"> &gt; 0</w:t>
      </w:r>
    </w:p>
    <w:p w14:paraId="76704D0C" w14:textId="2CAB52C7" w:rsidR="00FE2CC7" w:rsidRDefault="00FE2CC7" w:rsidP="00FE2CC7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PROFESIONAL</w:t>
      </w:r>
    </w:p>
    <w:p w14:paraId="4D48CD81" w14:textId="63173B27" w:rsidR="00FE2CC7" w:rsidRDefault="00FE2CC7" w:rsidP="00FE2CC7">
      <w:pPr>
        <w:pStyle w:val="Prrafodelista"/>
        <w:numPr>
          <w:ilvl w:val="1"/>
          <w:numId w:val="21"/>
        </w:numPr>
        <w:rPr>
          <w:lang w:val="es-GT"/>
        </w:rPr>
      </w:pPr>
      <w:r>
        <w:rPr>
          <w:lang w:val="es-GT"/>
        </w:rPr>
        <w:t>salario &gt; 0</w:t>
      </w:r>
    </w:p>
    <w:p w14:paraId="1D6DB338" w14:textId="4914591C" w:rsidR="00FE2CC7" w:rsidRDefault="00FE2CC7" w:rsidP="00FE2CC7">
      <w:pPr>
        <w:pStyle w:val="Prrafodelista"/>
        <w:numPr>
          <w:ilvl w:val="1"/>
          <w:numId w:val="21"/>
        </w:numPr>
        <w:rPr>
          <w:lang w:val="es-GT"/>
        </w:rPr>
      </w:pPr>
      <w:r>
        <w:rPr>
          <w:lang w:val="es-GT"/>
        </w:rPr>
        <w:t>comisión &gt; 0</w:t>
      </w:r>
    </w:p>
    <w:p w14:paraId="33A926C5" w14:textId="43935A55" w:rsidR="00FE2CC7" w:rsidRDefault="00FE2CC7" w:rsidP="00FE2CC7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AREA</w:t>
      </w:r>
    </w:p>
    <w:p w14:paraId="74CE7A96" w14:textId="0DF095CD" w:rsidR="00FE2CC7" w:rsidRPr="00FE2CC7" w:rsidRDefault="00FE2CC7" w:rsidP="00FE2CC7">
      <w:pPr>
        <w:pStyle w:val="Prrafodelista"/>
        <w:numPr>
          <w:ilvl w:val="1"/>
          <w:numId w:val="21"/>
        </w:numPr>
        <w:rPr>
          <w:lang w:val="es-GT"/>
        </w:rPr>
      </w:pPr>
      <w:r>
        <w:rPr>
          <w:lang w:val="es-GT"/>
        </w:rPr>
        <w:t>ranking &gt;= 0 y ranking &lt;=10</w:t>
      </w:r>
    </w:p>
    <w:p w14:paraId="23BBC652" w14:textId="6C8A2B23" w:rsidR="008F3A6B" w:rsidRDefault="008F3A6B" w:rsidP="008F3A6B">
      <w:pPr>
        <w:pStyle w:val="Ttulo4"/>
        <w:numPr>
          <w:ilvl w:val="0"/>
          <w:numId w:val="16"/>
        </w:numPr>
      </w:pPr>
      <w:r>
        <w:t xml:space="preserve">Restricciones de llave primaria. </w:t>
      </w:r>
    </w:p>
    <w:p w14:paraId="71963C47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PAIS</w:t>
      </w:r>
    </w:p>
    <w:p w14:paraId="2B9350E7" w14:textId="77777777" w:rsidR="00564344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id_pais</w:t>
      </w:r>
      <w:proofErr w:type="spellEnd"/>
    </w:p>
    <w:p w14:paraId="4D9370FA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INVENTO</w:t>
      </w:r>
    </w:p>
    <w:p w14:paraId="2C621677" w14:textId="77777777" w:rsidR="00564344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id_invento</w:t>
      </w:r>
      <w:proofErr w:type="spellEnd"/>
    </w:p>
    <w:p w14:paraId="4A049F6F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INVENTOR</w:t>
      </w:r>
    </w:p>
    <w:p w14:paraId="2E6534C0" w14:textId="77777777" w:rsidR="00564344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 w:rsidRPr="009E170D">
        <w:rPr>
          <w:lang w:val="es-GT"/>
        </w:rPr>
        <w:t>id_inventor</w:t>
      </w:r>
      <w:proofErr w:type="spellEnd"/>
    </w:p>
    <w:p w14:paraId="7BA571E7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REGION</w:t>
      </w:r>
    </w:p>
    <w:p w14:paraId="150FA80D" w14:textId="77777777" w:rsidR="00564344" w:rsidRPr="00DA1E1F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lastRenderedPageBreak/>
        <w:t>id_region</w:t>
      </w:r>
      <w:proofErr w:type="spellEnd"/>
    </w:p>
    <w:p w14:paraId="14AEBB64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PROFESIONAL</w:t>
      </w:r>
    </w:p>
    <w:p w14:paraId="0E579571" w14:textId="77777777" w:rsidR="00564344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id_profesional</w:t>
      </w:r>
      <w:proofErr w:type="spellEnd"/>
    </w:p>
    <w:p w14:paraId="510CC6AC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AREA</w:t>
      </w:r>
    </w:p>
    <w:p w14:paraId="722E9E48" w14:textId="77777777" w:rsidR="00564344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id_area</w:t>
      </w:r>
      <w:proofErr w:type="spellEnd"/>
    </w:p>
    <w:p w14:paraId="017B1C48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ENCUESTA</w:t>
      </w:r>
    </w:p>
    <w:p w14:paraId="6AF8ADD3" w14:textId="77777777" w:rsidR="00564344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id_encuesta</w:t>
      </w:r>
      <w:proofErr w:type="spellEnd"/>
    </w:p>
    <w:p w14:paraId="61317648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PREGUNTA</w:t>
      </w:r>
    </w:p>
    <w:p w14:paraId="41938C7C" w14:textId="77777777" w:rsidR="00564344" w:rsidRPr="00DA1E1F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id_pregunta</w:t>
      </w:r>
      <w:proofErr w:type="spellEnd"/>
    </w:p>
    <w:p w14:paraId="54815334" w14:textId="77777777" w:rsidR="00564344" w:rsidRDefault="00564344" w:rsidP="00564344">
      <w:pPr>
        <w:pStyle w:val="Prrafodelista"/>
        <w:numPr>
          <w:ilvl w:val="0"/>
          <w:numId w:val="22"/>
        </w:numPr>
        <w:rPr>
          <w:lang w:val="es-GT"/>
        </w:rPr>
      </w:pPr>
      <w:r>
        <w:rPr>
          <w:lang w:val="es-GT"/>
        </w:rPr>
        <w:t>RESPUESTA</w:t>
      </w:r>
    </w:p>
    <w:p w14:paraId="0BA5C57E" w14:textId="1E843B50" w:rsidR="00564344" w:rsidRPr="005E7BB6" w:rsidRDefault="00564344" w:rsidP="00564344">
      <w:pPr>
        <w:pStyle w:val="Prrafodelista"/>
        <w:numPr>
          <w:ilvl w:val="1"/>
          <w:numId w:val="22"/>
        </w:numPr>
        <w:rPr>
          <w:lang w:val="es-GT"/>
        </w:rPr>
      </w:pPr>
      <w:proofErr w:type="spellStart"/>
      <w:r>
        <w:rPr>
          <w:lang w:val="es-GT"/>
        </w:rPr>
        <w:t>id_resuesta</w:t>
      </w:r>
      <w:proofErr w:type="spellEnd"/>
    </w:p>
    <w:p w14:paraId="46068AAD" w14:textId="51E43771" w:rsidR="008F3A6B" w:rsidRDefault="008F3A6B" w:rsidP="008F3A6B">
      <w:pPr>
        <w:pStyle w:val="Ttulo4"/>
        <w:numPr>
          <w:ilvl w:val="0"/>
          <w:numId w:val="16"/>
        </w:numPr>
      </w:pPr>
      <w:r>
        <w:t xml:space="preserve">Restricciones de llave extranjera. </w:t>
      </w:r>
    </w:p>
    <w:p w14:paraId="30EE2559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PAIS</w:t>
      </w:r>
    </w:p>
    <w:p w14:paraId="3B1B99FB" w14:textId="5DFB1289" w:rsidR="005E7BB6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REGION_id_region</w:t>
      </w:r>
      <w:proofErr w:type="spellEnd"/>
    </w:p>
    <w:p w14:paraId="2CEEF313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INVENTO</w:t>
      </w:r>
    </w:p>
    <w:p w14:paraId="65EFDEEA" w14:textId="688EF747" w:rsidR="005E7BB6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PAIS_id_pais</w:t>
      </w:r>
      <w:proofErr w:type="spellEnd"/>
    </w:p>
    <w:p w14:paraId="3E47ADFF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INVENTOR</w:t>
      </w:r>
    </w:p>
    <w:p w14:paraId="5EEAD432" w14:textId="0D2D7A76" w:rsidR="005E7BB6" w:rsidRDefault="001D140C" w:rsidP="001D140C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PAIS_id_pais</w:t>
      </w:r>
      <w:proofErr w:type="spellEnd"/>
    </w:p>
    <w:p w14:paraId="24BFA955" w14:textId="18B69BA2" w:rsidR="001D140C" w:rsidRDefault="001D140C" w:rsidP="001D140C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DETALLE_INVENTO</w:t>
      </w:r>
    </w:p>
    <w:p w14:paraId="307D5564" w14:textId="7B4D78AB" w:rsidR="001D140C" w:rsidRDefault="001D140C" w:rsidP="001D140C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INVENTO_id_invento</w:t>
      </w:r>
      <w:proofErr w:type="spellEnd"/>
    </w:p>
    <w:p w14:paraId="661B2FDB" w14:textId="505D8E3A" w:rsidR="001D140C" w:rsidRPr="001D140C" w:rsidRDefault="001D140C" w:rsidP="001D140C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INVENTOR_id_inventor</w:t>
      </w:r>
      <w:proofErr w:type="spellEnd"/>
    </w:p>
    <w:p w14:paraId="71DB63B8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REGION</w:t>
      </w:r>
    </w:p>
    <w:p w14:paraId="3D28C30C" w14:textId="77777777" w:rsidR="001D140C" w:rsidRDefault="001D140C" w:rsidP="001D140C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REGION_id_region</w:t>
      </w:r>
      <w:proofErr w:type="spellEnd"/>
    </w:p>
    <w:p w14:paraId="36102179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PROFESIONAL</w:t>
      </w:r>
    </w:p>
    <w:p w14:paraId="23E0F461" w14:textId="69AC319A" w:rsidR="005E7BB6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AREA_id_area</w:t>
      </w:r>
      <w:proofErr w:type="spellEnd"/>
    </w:p>
    <w:p w14:paraId="080BE36A" w14:textId="73175708" w:rsidR="005E7BB6" w:rsidRDefault="001D140C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ESTUDIO</w:t>
      </w:r>
    </w:p>
    <w:p w14:paraId="4B20197F" w14:textId="248E8A24" w:rsidR="005E7BB6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INVENTO_id_invento</w:t>
      </w:r>
      <w:proofErr w:type="spellEnd"/>
    </w:p>
    <w:p w14:paraId="0B564FE9" w14:textId="2398C78F" w:rsidR="001D140C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PROFESIONAL_id_profesional</w:t>
      </w:r>
      <w:proofErr w:type="spellEnd"/>
    </w:p>
    <w:p w14:paraId="297EFB9F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ENCUESTA</w:t>
      </w:r>
    </w:p>
    <w:p w14:paraId="420E37D1" w14:textId="77777777" w:rsidR="001D140C" w:rsidRPr="001D140C" w:rsidRDefault="001D140C" w:rsidP="001D140C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PAIS_id_pais</w:t>
      </w:r>
      <w:proofErr w:type="spellEnd"/>
    </w:p>
    <w:p w14:paraId="026EAE63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PREGUNTA</w:t>
      </w:r>
    </w:p>
    <w:p w14:paraId="6B24CB0D" w14:textId="3C163AF0" w:rsidR="005E7BB6" w:rsidRPr="00DA1E1F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ENCUESTA_id_encuesta</w:t>
      </w:r>
      <w:proofErr w:type="spellEnd"/>
    </w:p>
    <w:p w14:paraId="7D8EAFAD" w14:textId="77777777" w:rsidR="005E7BB6" w:rsidRDefault="005E7BB6" w:rsidP="005E7BB6">
      <w:pPr>
        <w:pStyle w:val="Prrafodelista"/>
        <w:numPr>
          <w:ilvl w:val="0"/>
          <w:numId w:val="23"/>
        </w:numPr>
        <w:rPr>
          <w:lang w:val="es-GT"/>
        </w:rPr>
      </w:pPr>
      <w:r>
        <w:rPr>
          <w:lang w:val="es-GT"/>
        </w:rPr>
        <w:t>RESPUESTA</w:t>
      </w:r>
    </w:p>
    <w:p w14:paraId="3B2FB98D" w14:textId="108659BE" w:rsidR="005E7BB6" w:rsidRPr="005E7BB6" w:rsidRDefault="001D140C" w:rsidP="005E7BB6">
      <w:pPr>
        <w:pStyle w:val="Prrafodelista"/>
        <w:numPr>
          <w:ilvl w:val="1"/>
          <w:numId w:val="23"/>
        </w:numPr>
        <w:rPr>
          <w:lang w:val="es-GT"/>
        </w:rPr>
      </w:pPr>
      <w:proofErr w:type="spellStart"/>
      <w:r>
        <w:rPr>
          <w:lang w:val="es-GT"/>
        </w:rPr>
        <w:t>PREGUNTA_id_pregunta</w:t>
      </w:r>
      <w:proofErr w:type="spellEnd"/>
    </w:p>
    <w:p w14:paraId="7B545779" w14:textId="30261453" w:rsidR="008F3A6B" w:rsidRDefault="008F3A6B" w:rsidP="008F3A6B">
      <w:pPr>
        <w:pStyle w:val="Ttulo4"/>
        <w:numPr>
          <w:ilvl w:val="0"/>
          <w:numId w:val="16"/>
        </w:numPr>
      </w:pPr>
      <w:r>
        <w:t>Regla de integridad referencial</w:t>
      </w:r>
    </w:p>
    <w:p w14:paraId="3B6EEDB5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PAIS</w:t>
      </w:r>
    </w:p>
    <w:p w14:paraId="29A21DD5" w14:textId="3E7B4866" w:rsidR="001D140C" w:rsidRPr="001D140C" w:rsidRDefault="001D140C" w:rsidP="001D140C">
      <w:pPr>
        <w:pStyle w:val="Prrafodelista"/>
        <w:numPr>
          <w:ilvl w:val="1"/>
          <w:numId w:val="24"/>
        </w:numPr>
        <w:rPr>
          <w:lang w:val="en-US"/>
        </w:rPr>
      </w:pPr>
      <w:proofErr w:type="spellStart"/>
      <w:r w:rsidRPr="001D140C">
        <w:rPr>
          <w:lang w:val="en-US"/>
        </w:rPr>
        <w:t>REGION_id_region</w:t>
      </w:r>
      <w:proofErr w:type="spellEnd"/>
      <w:r w:rsidRPr="001D140C">
        <w:rPr>
          <w:lang w:val="en-US"/>
        </w:rPr>
        <w:t xml:space="preserve"> -&gt; </w:t>
      </w:r>
      <w:proofErr w:type="gramStart"/>
      <w:r w:rsidRPr="001D140C">
        <w:rPr>
          <w:lang w:val="en-US"/>
        </w:rPr>
        <w:t>REGION(</w:t>
      </w:r>
      <w:proofErr w:type="spellStart"/>
      <w:proofErr w:type="gramEnd"/>
      <w:r w:rsidRPr="001D140C">
        <w:rPr>
          <w:lang w:val="en-US"/>
        </w:rPr>
        <w:t>id_region</w:t>
      </w:r>
      <w:proofErr w:type="spellEnd"/>
      <w:r w:rsidRPr="001D140C">
        <w:rPr>
          <w:lang w:val="en-US"/>
        </w:rPr>
        <w:t>)</w:t>
      </w:r>
    </w:p>
    <w:p w14:paraId="4B5F4F7E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INVENTO</w:t>
      </w:r>
    </w:p>
    <w:p w14:paraId="227969D2" w14:textId="248CABFE" w:rsidR="001D140C" w:rsidRPr="001D140C" w:rsidRDefault="001D140C" w:rsidP="001D140C">
      <w:pPr>
        <w:pStyle w:val="Prrafodelista"/>
        <w:numPr>
          <w:ilvl w:val="1"/>
          <w:numId w:val="24"/>
        </w:numPr>
        <w:rPr>
          <w:lang w:val="en-US"/>
        </w:rPr>
      </w:pPr>
      <w:proofErr w:type="spellStart"/>
      <w:r w:rsidRPr="001D140C">
        <w:rPr>
          <w:lang w:val="en-US"/>
        </w:rPr>
        <w:t>PAIS_id_pais</w:t>
      </w:r>
      <w:proofErr w:type="spellEnd"/>
      <w:r w:rsidRPr="001D140C">
        <w:rPr>
          <w:lang w:val="en-US"/>
        </w:rPr>
        <w:t xml:space="preserve"> -&gt; </w:t>
      </w:r>
      <w:proofErr w:type="gramStart"/>
      <w:r w:rsidRPr="001D140C">
        <w:rPr>
          <w:lang w:val="en-US"/>
        </w:rPr>
        <w:t>PAIS(</w:t>
      </w:r>
      <w:proofErr w:type="spellStart"/>
      <w:proofErr w:type="gramEnd"/>
      <w:r w:rsidRPr="001D140C">
        <w:rPr>
          <w:lang w:val="en-US"/>
        </w:rPr>
        <w:t>id_pais</w:t>
      </w:r>
      <w:proofErr w:type="spellEnd"/>
      <w:r w:rsidRPr="001D140C">
        <w:rPr>
          <w:lang w:val="en-US"/>
        </w:rPr>
        <w:t>)</w:t>
      </w:r>
    </w:p>
    <w:p w14:paraId="26DD56FC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INVENTOR</w:t>
      </w:r>
    </w:p>
    <w:p w14:paraId="2AF246BF" w14:textId="77777777" w:rsidR="001D140C" w:rsidRPr="001D140C" w:rsidRDefault="001D140C" w:rsidP="001D140C">
      <w:pPr>
        <w:pStyle w:val="Prrafodelista"/>
        <w:numPr>
          <w:ilvl w:val="1"/>
          <w:numId w:val="24"/>
        </w:numPr>
        <w:rPr>
          <w:lang w:val="en-US"/>
        </w:rPr>
      </w:pPr>
      <w:proofErr w:type="spellStart"/>
      <w:r w:rsidRPr="001D140C">
        <w:rPr>
          <w:lang w:val="en-US"/>
        </w:rPr>
        <w:t>PAIS_id_pais</w:t>
      </w:r>
      <w:proofErr w:type="spellEnd"/>
      <w:r w:rsidRPr="001D140C">
        <w:rPr>
          <w:lang w:val="en-US"/>
        </w:rPr>
        <w:t xml:space="preserve"> -&gt; </w:t>
      </w:r>
      <w:proofErr w:type="gramStart"/>
      <w:r w:rsidRPr="001D140C">
        <w:rPr>
          <w:lang w:val="en-US"/>
        </w:rPr>
        <w:t>PAIS(</w:t>
      </w:r>
      <w:proofErr w:type="spellStart"/>
      <w:proofErr w:type="gramEnd"/>
      <w:r w:rsidRPr="001D140C">
        <w:rPr>
          <w:lang w:val="en-US"/>
        </w:rPr>
        <w:t>id_pais</w:t>
      </w:r>
      <w:proofErr w:type="spellEnd"/>
      <w:r w:rsidRPr="001D140C">
        <w:rPr>
          <w:lang w:val="en-US"/>
        </w:rPr>
        <w:t>)</w:t>
      </w:r>
    </w:p>
    <w:p w14:paraId="1549FFB1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DETALLE_INVENTO</w:t>
      </w:r>
    </w:p>
    <w:p w14:paraId="52E2F042" w14:textId="131B7079" w:rsidR="001D140C" w:rsidRDefault="001D140C" w:rsidP="001D140C">
      <w:pPr>
        <w:pStyle w:val="Prrafodelista"/>
        <w:numPr>
          <w:ilvl w:val="1"/>
          <w:numId w:val="24"/>
        </w:numPr>
        <w:rPr>
          <w:lang w:val="es-GT"/>
        </w:rPr>
      </w:pPr>
      <w:proofErr w:type="spellStart"/>
      <w:r>
        <w:rPr>
          <w:lang w:val="es-GT"/>
        </w:rPr>
        <w:t>INVENTO_id_invento</w:t>
      </w:r>
      <w:proofErr w:type="spellEnd"/>
      <w:r w:rsidR="00AB3CC9">
        <w:rPr>
          <w:lang w:val="es-GT"/>
        </w:rPr>
        <w:t xml:space="preserve"> -&gt; </w:t>
      </w:r>
      <w:proofErr w:type="gramStart"/>
      <w:r w:rsidR="00AB3CC9">
        <w:rPr>
          <w:lang w:val="es-GT"/>
        </w:rPr>
        <w:t>INVENTO(</w:t>
      </w:r>
      <w:proofErr w:type="spellStart"/>
      <w:proofErr w:type="gramEnd"/>
      <w:r w:rsidR="00AB3CC9">
        <w:rPr>
          <w:lang w:val="es-GT"/>
        </w:rPr>
        <w:t>id_invento</w:t>
      </w:r>
      <w:proofErr w:type="spellEnd"/>
      <w:r w:rsidR="00AB3CC9">
        <w:rPr>
          <w:lang w:val="es-GT"/>
        </w:rPr>
        <w:t>)</w:t>
      </w:r>
    </w:p>
    <w:p w14:paraId="6727EE57" w14:textId="315E7507" w:rsidR="001D140C" w:rsidRPr="001D140C" w:rsidRDefault="001D140C" w:rsidP="001D140C">
      <w:pPr>
        <w:pStyle w:val="Prrafodelista"/>
        <w:numPr>
          <w:ilvl w:val="1"/>
          <w:numId w:val="24"/>
        </w:numPr>
        <w:rPr>
          <w:lang w:val="es-GT"/>
        </w:rPr>
      </w:pPr>
      <w:proofErr w:type="spellStart"/>
      <w:r>
        <w:rPr>
          <w:lang w:val="es-GT"/>
        </w:rPr>
        <w:lastRenderedPageBreak/>
        <w:t>INVENTOR_id_inventor</w:t>
      </w:r>
      <w:proofErr w:type="spellEnd"/>
      <w:r w:rsidR="00AB3CC9">
        <w:rPr>
          <w:lang w:val="es-GT"/>
        </w:rPr>
        <w:t xml:space="preserve"> -&gt; </w:t>
      </w:r>
      <w:proofErr w:type="gramStart"/>
      <w:r w:rsidR="00AB3CC9">
        <w:rPr>
          <w:lang w:val="es-GT"/>
        </w:rPr>
        <w:t>INVETOR(</w:t>
      </w:r>
      <w:proofErr w:type="spellStart"/>
      <w:proofErr w:type="gramEnd"/>
      <w:r w:rsidR="00AB3CC9">
        <w:rPr>
          <w:lang w:val="es-GT"/>
        </w:rPr>
        <w:t>id_inventor</w:t>
      </w:r>
      <w:proofErr w:type="spellEnd"/>
      <w:r w:rsidR="00AB3CC9">
        <w:rPr>
          <w:lang w:val="es-GT"/>
        </w:rPr>
        <w:t>)</w:t>
      </w:r>
    </w:p>
    <w:p w14:paraId="01EF5BB2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REGION</w:t>
      </w:r>
    </w:p>
    <w:p w14:paraId="569D7834" w14:textId="4EED32B7" w:rsidR="001D140C" w:rsidRPr="00AB3CC9" w:rsidRDefault="001D140C" w:rsidP="001D140C">
      <w:pPr>
        <w:pStyle w:val="Prrafodelista"/>
        <w:numPr>
          <w:ilvl w:val="1"/>
          <w:numId w:val="24"/>
        </w:numPr>
        <w:rPr>
          <w:lang w:val="en-US"/>
        </w:rPr>
      </w:pPr>
      <w:proofErr w:type="spellStart"/>
      <w:r w:rsidRPr="00AB3CC9">
        <w:rPr>
          <w:lang w:val="en-US"/>
        </w:rPr>
        <w:t>REGION_id_region</w:t>
      </w:r>
      <w:proofErr w:type="spellEnd"/>
      <w:r w:rsidR="00AB3CC9" w:rsidRPr="00AB3CC9">
        <w:rPr>
          <w:lang w:val="en-US"/>
        </w:rPr>
        <w:t xml:space="preserve"> -&gt; </w:t>
      </w:r>
      <w:proofErr w:type="gramStart"/>
      <w:r w:rsidR="00AB3CC9" w:rsidRPr="00AB3CC9">
        <w:rPr>
          <w:lang w:val="en-US"/>
        </w:rPr>
        <w:t>REGION(</w:t>
      </w:r>
      <w:proofErr w:type="spellStart"/>
      <w:proofErr w:type="gramEnd"/>
      <w:r w:rsidR="00AB3CC9" w:rsidRPr="00AB3CC9">
        <w:rPr>
          <w:lang w:val="en-US"/>
        </w:rPr>
        <w:t>id_region</w:t>
      </w:r>
      <w:proofErr w:type="spellEnd"/>
      <w:r w:rsidR="00AB3CC9" w:rsidRPr="00AB3CC9">
        <w:rPr>
          <w:lang w:val="en-US"/>
        </w:rPr>
        <w:t>)</w:t>
      </w:r>
    </w:p>
    <w:p w14:paraId="72195A1A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PROFESIONAL</w:t>
      </w:r>
    </w:p>
    <w:p w14:paraId="51A287E9" w14:textId="2E330DDD" w:rsidR="001D140C" w:rsidRPr="00AB3CC9" w:rsidRDefault="001D140C" w:rsidP="001D140C">
      <w:pPr>
        <w:pStyle w:val="Prrafodelista"/>
        <w:numPr>
          <w:ilvl w:val="1"/>
          <w:numId w:val="24"/>
        </w:numPr>
        <w:rPr>
          <w:lang w:val="en-US"/>
        </w:rPr>
      </w:pPr>
      <w:proofErr w:type="spellStart"/>
      <w:r w:rsidRPr="00AB3CC9">
        <w:rPr>
          <w:lang w:val="en-US"/>
        </w:rPr>
        <w:t>AREA_id_area</w:t>
      </w:r>
      <w:proofErr w:type="spellEnd"/>
      <w:r w:rsidR="00AB3CC9" w:rsidRPr="00AB3CC9">
        <w:rPr>
          <w:lang w:val="en-US"/>
        </w:rPr>
        <w:t xml:space="preserve"> -&gt; </w:t>
      </w:r>
      <w:proofErr w:type="gramStart"/>
      <w:r w:rsidR="00AB3CC9" w:rsidRPr="00AB3CC9">
        <w:rPr>
          <w:lang w:val="en-US"/>
        </w:rPr>
        <w:t>AREA(</w:t>
      </w:r>
      <w:proofErr w:type="spellStart"/>
      <w:proofErr w:type="gramEnd"/>
      <w:r w:rsidR="00AB3CC9" w:rsidRPr="00AB3CC9">
        <w:rPr>
          <w:lang w:val="en-US"/>
        </w:rPr>
        <w:t>id_area</w:t>
      </w:r>
      <w:proofErr w:type="spellEnd"/>
      <w:r w:rsidR="00AB3CC9" w:rsidRPr="00AB3CC9">
        <w:rPr>
          <w:lang w:val="en-US"/>
        </w:rPr>
        <w:t>)</w:t>
      </w:r>
    </w:p>
    <w:p w14:paraId="6344E835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ESTUDIO</w:t>
      </w:r>
    </w:p>
    <w:p w14:paraId="658D2F0A" w14:textId="627FC21B" w:rsidR="001D140C" w:rsidRDefault="001D140C" w:rsidP="001D140C">
      <w:pPr>
        <w:pStyle w:val="Prrafodelista"/>
        <w:numPr>
          <w:ilvl w:val="1"/>
          <w:numId w:val="24"/>
        </w:numPr>
        <w:rPr>
          <w:lang w:val="es-GT"/>
        </w:rPr>
      </w:pPr>
      <w:proofErr w:type="spellStart"/>
      <w:r>
        <w:rPr>
          <w:lang w:val="es-GT"/>
        </w:rPr>
        <w:t>INVENTO_id_invento</w:t>
      </w:r>
      <w:proofErr w:type="spellEnd"/>
      <w:r w:rsidR="00AB3CC9">
        <w:rPr>
          <w:lang w:val="es-GT"/>
        </w:rPr>
        <w:t xml:space="preserve"> -&gt; </w:t>
      </w:r>
      <w:proofErr w:type="gramStart"/>
      <w:r w:rsidR="00AB3CC9">
        <w:rPr>
          <w:lang w:val="es-GT"/>
        </w:rPr>
        <w:t>INVENTO(</w:t>
      </w:r>
      <w:proofErr w:type="spellStart"/>
      <w:proofErr w:type="gramEnd"/>
      <w:r w:rsidR="00AB3CC9">
        <w:rPr>
          <w:lang w:val="es-GT"/>
        </w:rPr>
        <w:t>id_invento</w:t>
      </w:r>
      <w:proofErr w:type="spellEnd"/>
      <w:r w:rsidR="00AB3CC9">
        <w:rPr>
          <w:lang w:val="es-GT"/>
        </w:rPr>
        <w:t>)</w:t>
      </w:r>
    </w:p>
    <w:p w14:paraId="74528126" w14:textId="34B6C6DD" w:rsidR="001D140C" w:rsidRDefault="001D140C" w:rsidP="001D140C">
      <w:pPr>
        <w:pStyle w:val="Prrafodelista"/>
        <w:numPr>
          <w:ilvl w:val="1"/>
          <w:numId w:val="24"/>
        </w:numPr>
        <w:rPr>
          <w:lang w:val="es-GT"/>
        </w:rPr>
      </w:pPr>
      <w:proofErr w:type="spellStart"/>
      <w:r>
        <w:rPr>
          <w:lang w:val="es-GT"/>
        </w:rPr>
        <w:t>PROFESIONAL_id_profesional</w:t>
      </w:r>
      <w:proofErr w:type="spellEnd"/>
      <w:r w:rsidR="00AB3CC9">
        <w:rPr>
          <w:lang w:val="es-GT"/>
        </w:rPr>
        <w:t xml:space="preserve"> -&gt; </w:t>
      </w:r>
      <w:proofErr w:type="gramStart"/>
      <w:r w:rsidR="00AB3CC9">
        <w:rPr>
          <w:lang w:val="es-GT"/>
        </w:rPr>
        <w:t>PROFESIONAL(</w:t>
      </w:r>
      <w:proofErr w:type="spellStart"/>
      <w:proofErr w:type="gramEnd"/>
      <w:r w:rsidR="00AB3CC9">
        <w:rPr>
          <w:lang w:val="es-GT"/>
        </w:rPr>
        <w:t>id_profesional</w:t>
      </w:r>
      <w:proofErr w:type="spellEnd"/>
      <w:r w:rsidR="00AB3CC9">
        <w:rPr>
          <w:lang w:val="es-GT"/>
        </w:rPr>
        <w:t>)</w:t>
      </w:r>
    </w:p>
    <w:p w14:paraId="1C318BF0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ENCUESTA</w:t>
      </w:r>
    </w:p>
    <w:p w14:paraId="2B90D58B" w14:textId="77777777" w:rsidR="001D140C" w:rsidRPr="001D140C" w:rsidRDefault="001D140C" w:rsidP="001D140C">
      <w:pPr>
        <w:pStyle w:val="Prrafodelista"/>
        <w:numPr>
          <w:ilvl w:val="1"/>
          <w:numId w:val="24"/>
        </w:numPr>
        <w:rPr>
          <w:lang w:val="en-US"/>
        </w:rPr>
      </w:pPr>
      <w:proofErr w:type="spellStart"/>
      <w:r w:rsidRPr="001D140C">
        <w:rPr>
          <w:lang w:val="en-US"/>
        </w:rPr>
        <w:t>PAIS_id_pais</w:t>
      </w:r>
      <w:proofErr w:type="spellEnd"/>
      <w:r w:rsidRPr="001D140C">
        <w:rPr>
          <w:lang w:val="en-US"/>
        </w:rPr>
        <w:t xml:space="preserve"> -&gt; </w:t>
      </w:r>
      <w:proofErr w:type="gramStart"/>
      <w:r w:rsidRPr="001D140C">
        <w:rPr>
          <w:lang w:val="en-US"/>
        </w:rPr>
        <w:t>PAIS(</w:t>
      </w:r>
      <w:proofErr w:type="spellStart"/>
      <w:proofErr w:type="gramEnd"/>
      <w:r w:rsidRPr="001D140C">
        <w:rPr>
          <w:lang w:val="en-US"/>
        </w:rPr>
        <w:t>id_pais</w:t>
      </w:r>
      <w:proofErr w:type="spellEnd"/>
      <w:r w:rsidRPr="001D140C">
        <w:rPr>
          <w:lang w:val="en-US"/>
        </w:rPr>
        <w:t>)</w:t>
      </w:r>
    </w:p>
    <w:p w14:paraId="228F19AC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PREGUNTA</w:t>
      </w:r>
    </w:p>
    <w:p w14:paraId="66D8921B" w14:textId="7EB7997C" w:rsidR="001D140C" w:rsidRPr="00DA1E1F" w:rsidRDefault="001D140C" w:rsidP="001D140C">
      <w:pPr>
        <w:pStyle w:val="Prrafodelista"/>
        <w:numPr>
          <w:ilvl w:val="1"/>
          <w:numId w:val="24"/>
        </w:numPr>
        <w:rPr>
          <w:lang w:val="es-GT"/>
        </w:rPr>
      </w:pPr>
      <w:proofErr w:type="spellStart"/>
      <w:r>
        <w:rPr>
          <w:lang w:val="es-GT"/>
        </w:rPr>
        <w:t>ENCUESTA_id_encuesta</w:t>
      </w:r>
      <w:proofErr w:type="spellEnd"/>
      <w:r>
        <w:rPr>
          <w:lang w:val="es-GT"/>
        </w:rPr>
        <w:t xml:space="preserve"> </w:t>
      </w:r>
      <w:r w:rsidR="00AB3CC9">
        <w:rPr>
          <w:lang w:val="es-GT"/>
        </w:rPr>
        <w:t xml:space="preserve">-&gt; </w:t>
      </w:r>
      <w:proofErr w:type="gramStart"/>
      <w:r w:rsidR="00AB3CC9">
        <w:rPr>
          <w:lang w:val="es-GT"/>
        </w:rPr>
        <w:t>ENCUESTA</w:t>
      </w:r>
      <w:r>
        <w:rPr>
          <w:lang w:val="es-GT"/>
        </w:rPr>
        <w:t>(</w:t>
      </w:r>
      <w:proofErr w:type="spellStart"/>
      <w:proofErr w:type="gramEnd"/>
      <w:r w:rsidR="00AB3CC9">
        <w:rPr>
          <w:lang w:val="es-GT"/>
        </w:rPr>
        <w:t>id_encuesta</w:t>
      </w:r>
      <w:proofErr w:type="spellEnd"/>
      <w:r>
        <w:rPr>
          <w:lang w:val="es-GT"/>
        </w:rPr>
        <w:t>)</w:t>
      </w:r>
    </w:p>
    <w:p w14:paraId="1D69FF9C" w14:textId="77777777" w:rsidR="001D140C" w:rsidRDefault="001D140C" w:rsidP="001D140C">
      <w:pPr>
        <w:pStyle w:val="Prrafodelista"/>
        <w:numPr>
          <w:ilvl w:val="0"/>
          <w:numId w:val="24"/>
        </w:numPr>
        <w:rPr>
          <w:lang w:val="es-GT"/>
        </w:rPr>
      </w:pPr>
      <w:r>
        <w:rPr>
          <w:lang w:val="es-GT"/>
        </w:rPr>
        <w:t>RESPUESTA</w:t>
      </w:r>
    </w:p>
    <w:p w14:paraId="3FE6720B" w14:textId="5B0105BA" w:rsidR="001D140C" w:rsidRPr="001D140C" w:rsidRDefault="001D140C" w:rsidP="001D140C">
      <w:pPr>
        <w:pStyle w:val="Prrafodelista"/>
        <w:numPr>
          <w:ilvl w:val="1"/>
          <w:numId w:val="24"/>
        </w:numPr>
        <w:rPr>
          <w:lang w:val="es-GT"/>
        </w:rPr>
      </w:pPr>
      <w:proofErr w:type="spellStart"/>
      <w:r>
        <w:rPr>
          <w:lang w:val="es-GT"/>
        </w:rPr>
        <w:t>PREGUNTA_id_pregunta</w:t>
      </w:r>
      <w:proofErr w:type="spellEnd"/>
      <w:r w:rsidR="00AB3CC9">
        <w:rPr>
          <w:lang w:val="es-GT"/>
        </w:rPr>
        <w:t xml:space="preserve"> -&gt; </w:t>
      </w:r>
      <w:proofErr w:type="gramStart"/>
      <w:r w:rsidR="00AB3CC9">
        <w:rPr>
          <w:lang w:val="es-GT"/>
        </w:rPr>
        <w:t>PREGUNTA(</w:t>
      </w:r>
      <w:proofErr w:type="spellStart"/>
      <w:proofErr w:type="gramEnd"/>
      <w:r w:rsidR="00AB3CC9">
        <w:rPr>
          <w:lang w:val="es-GT"/>
        </w:rPr>
        <w:t>id_pregunta</w:t>
      </w:r>
      <w:proofErr w:type="spellEnd"/>
      <w:r w:rsidR="00AB3CC9">
        <w:rPr>
          <w:lang w:val="es-GT"/>
        </w:rPr>
        <w:t>)</w:t>
      </w:r>
    </w:p>
    <w:p w14:paraId="4D6888C6" w14:textId="1EB69A31" w:rsidR="008F3A6B" w:rsidRDefault="008F3A6B" w:rsidP="008F3A6B">
      <w:pPr>
        <w:pStyle w:val="Ttulo4"/>
        <w:numPr>
          <w:ilvl w:val="0"/>
          <w:numId w:val="16"/>
        </w:numPr>
      </w:pPr>
      <w:r>
        <w:t>Regla de integridad de las entidades</w:t>
      </w:r>
    </w:p>
    <w:p w14:paraId="0942BC50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PAIS</w:t>
      </w:r>
    </w:p>
    <w:p w14:paraId="603F0F1E" w14:textId="1D991AA9" w:rsidR="00AB3CC9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id_pais</w:t>
      </w:r>
      <w:proofErr w:type="spellEnd"/>
      <w:r>
        <w:rPr>
          <w:lang w:val="es-GT"/>
        </w:rPr>
        <w:t xml:space="preserve"> -&gt; NOT NULL</w:t>
      </w:r>
    </w:p>
    <w:p w14:paraId="6E33EBBB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INVENTO</w:t>
      </w:r>
    </w:p>
    <w:p w14:paraId="58E74C1C" w14:textId="66951CB5" w:rsidR="00AB3CC9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id_invento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3C5FACA8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INVENTOR</w:t>
      </w:r>
    </w:p>
    <w:p w14:paraId="3D6F84BE" w14:textId="6FB0E39C" w:rsidR="00AB3CC9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 w:rsidRPr="009E170D">
        <w:rPr>
          <w:lang w:val="es-GT"/>
        </w:rPr>
        <w:t>id_inventor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7A445372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REGION</w:t>
      </w:r>
    </w:p>
    <w:p w14:paraId="2A42483B" w14:textId="7F787F33" w:rsidR="00AB3CC9" w:rsidRPr="00DA1E1F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id_region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4BD9D72D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PROFESIONAL</w:t>
      </w:r>
    </w:p>
    <w:p w14:paraId="7F20A7B8" w14:textId="4C2BBC07" w:rsidR="00AB3CC9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id_profesional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22CF3DE6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AREA</w:t>
      </w:r>
    </w:p>
    <w:p w14:paraId="0386645E" w14:textId="5CB93C66" w:rsidR="00AB3CC9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id_area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55C52C62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ENCUESTA</w:t>
      </w:r>
    </w:p>
    <w:p w14:paraId="08449B53" w14:textId="77D5CED4" w:rsidR="00AB3CC9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id_encuesta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4B076BF6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PREGUNTA</w:t>
      </w:r>
    </w:p>
    <w:p w14:paraId="76C587AB" w14:textId="41FBA01F" w:rsidR="00AB3CC9" w:rsidRPr="00DA1E1F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id_pregunta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12F29A05" w14:textId="77777777" w:rsidR="00AB3CC9" w:rsidRDefault="00AB3CC9" w:rsidP="00AB3CC9">
      <w:pPr>
        <w:pStyle w:val="Prrafodelista"/>
        <w:numPr>
          <w:ilvl w:val="0"/>
          <w:numId w:val="25"/>
        </w:numPr>
        <w:rPr>
          <w:lang w:val="es-GT"/>
        </w:rPr>
      </w:pPr>
      <w:r>
        <w:rPr>
          <w:lang w:val="es-GT"/>
        </w:rPr>
        <w:t>RESPUESTA</w:t>
      </w:r>
    </w:p>
    <w:p w14:paraId="000B5EB4" w14:textId="7DE50F61" w:rsidR="00AB3CC9" w:rsidRPr="005E7BB6" w:rsidRDefault="00AB3CC9" w:rsidP="00AB3CC9">
      <w:pPr>
        <w:pStyle w:val="Prrafodelista"/>
        <w:numPr>
          <w:ilvl w:val="1"/>
          <w:numId w:val="25"/>
        </w:numPr>
        <w:rPr>
          <w:lang w:val="es-GT"/>
        </w:rPr>
      </w:pPr>
      <w:proofErr w:type="spellStart"/>
      <w:r>
        <w:rPr>
          <w:lang w:val="es-GT"/>
        </w:rPr>
        <w:t>id_resuesta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-&gt; NOT NULL</w:t>
      </w:r>
    </w:p>
    <w:p w14:paraId="5E46012C" w14:textId="77777777" w:rsidR="00AB3CC9" w:rsidRPr="00AB3CC9" w:rsidRDefault="00AB3CC9" w:rsidP="00AB3CC9">
      <w:pPr>
        <w:ind w:left="720"/>
      </w:pPr>
    </w:p>
    <w:sectPr w:rsidR="00AB3CC9" w:rsidRPr="00AB3CC9" w:rsidSect="004C4497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E05A" w14:textId="77777777" w:rsidR="00B436F3" w:rsidRDefault="00B436F3" w:rsidP="00C6554A">
      <w:pPr>
        <w:spacing w:before="0" w:after="0" w:line="240" w:lineRule="auto"/>
      </w:pPr>
      <w:r>
        <w:separator/>
      </w:r>
    </w:p>
  </w:endnote>
  <w:endnote w:type="continuationSeparator" w:id="0">
    <w:p w14:paraId="0C01CE69" w14:textId="77777777" w:rsidR="00B436F3" w:rsidRDefault="00B436F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9010" w14:textId="77777777" w:rsidR="005E7BB6" w:rsidRDefault="005E7BB6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40905" w14:textId="77777777" w:rsidR="00B436F3" w:rsidRDefault="00B436F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93C906" w14:textId="77777777" w:rsidR="00B436F3" w:rsidRDefault="00B436F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8E50EB"/>
    <w:multiLevelType w:val="hybridMultilevel"/>
    <w:tmpl w:val="0A8E57F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00E0C"/>
    <w:multiLevelType w:val="hybridMultilevel"/>
    <w:tmpl w:val="11DCA4D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F04E5"/>
    <w:multiLevelType w:val="hybridMultilevel"/>
    <w:tmpl w:val="CF1AC73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34299"/>
    <w:multiLevelType w:val="hybridMultilevel"/>
    <w:tmpl w:val="3BC2EC4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A20D9"/>
    <w:multiLevelType w:val="hybridMultilevel"/>
    <w:tmpl w:val="A698BC5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64A3F"/>
    <w:multiLevelType w:val="hybridMultilevel"/>
    <w:tmpl w:val="25C2FF6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560CB"/>
    <w:multiLevelType w:val="hybridMultilevel"/>
    <w:tmpl w:val="6172A836"/>
    <w:lvl w:ilvl="0" w:tplc="1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621E58"/>
    <w:multiLevelType w:val="hybridMultilevel"/>
    <w:tmpl w:val="B2A285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26513"/>
    <w:multiLevelType w:val="hybridMultilevel"/>
    <w:tmpl w:val="8FA6532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ES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186126"/>
    <w:multiLevelType w:val="hybridMultilevel"/>
    <w:tmpl w:val="B2A285E0"/>
    <w:lvl w:ilvl="0" w:tplc="1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7204EB"/>
    <w:multiLevelType w:val="hybridMultilevel"/>
    <w:tmpl w:val="A454B56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64A64"/>
    <w:multiLevelType w:val="hybridMultilevel"/>
    <w:tmpl w:val="3142F7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867C4"/>
    <w:multiLevelType w:val="hybridMultilevel"/>
    <w:tmpl w:val="21E2411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5002CE"/>
    <w:multiLevelType w:val="hybridMultilevel"/>
    <w:tmpl w:val="7A2EC8C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201685"/>
    <w:multiLevelType w:val="hybridMultilevel"/>
    <w:tmpl w:val="4334AB1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707F08"/>
    <w:multiLevelType w:val="hybridMultilevel"/>
    <w:tmpl w:val="5E4850A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3C6A4F"/>
    <w:multiLevelType w:val="hybridMultilevel"/>
    <w:tmpl w:val="383CA20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B43F85"/>
    <w:multiLevelType w:val="hybridMultilevel"/>
    <w:tmpl w:val="350C646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EF1F7C"/>
    <w:multiLevelType w:val="hybridMultilevel"/>
    <w:tmpl w:val="2766CD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54293"/>
    <w:multiLevelType w:val="hybridMultilevel"/>
    <w:tmpl w:val="A56CA7E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5E3D29"/>
    <w:multiLevelType w:val="hybridMultilevel"/>
    <w:tmpl w:val="48D6C0CE"/>
    <w:lvl w:ilvl="0" w:tplc="100A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240" w:hanging="360"/>
      </w:pPr>
    </w:lvl>
    <w:lvl w:ilvl="2" w:tplc="100A001B" w:tentative="1">
      <w:start w:val="1"/>
      <w:numFmt w:val="lowerRoman"/>
      <w:lvlText w:val="%3."/>
      <w:lvlJc w:val="right"/>
      <w:pPr>
        <w:ind w:left="3960" w:hanging="180"/>
      </w:pPr>
    </w:lvl>
    <w:lvl w:ilvl="3" w:tplc="100A000F" w:tentative="1">
      <w:start w:val="1"/>
      <w:numFmt w:val="decimal"/>
      <w:lvlText w:val="%4."/>
      <w:lvlJc w:val="left"/>
      <w:pPr>
        <w:ind w:left="4680" w:hanging="360"/>
      </w:pPr>
    </w:lvl>
    <w:lvl w:ilvl="4" w:tplc="100A0019" w:tentative="1">
      <w:start w:val="1"/>
      <w:numFmt w:val="lowerLetter"/>
      <w:lvlText w:val="%5."/>
      <w:lvlJc w:val="left"/>
      <w:pPr>
        <w:ind w:left="5400" w:hanging="360"/>
      </w:pPr>
    </w:lvl>
    <w:lvl w:ilvl="5" w:tplc="100A001B" w:tentative="1">
      <w:start w:val="1"/>
      <w:numFmt w:val="lowerRoman"/>
      <w:lvlText w:val="%6."/>
      <w:lvlJc w:val="right"/>
      <w:pPr>
        <w:ind w:left="6120" w:hanging="180"/>
      </w:pPr>
    </w:lvl>
    <w:lvl w:ilvl="6" w:tplc="100A000F" w:tentative="1">
      <w:start w:val="1"/>
      <w:numFmt w:val="decimal"/>
      <w:lvlText w:val="%7."/>
      <w:lvlJc w:val="left"/>
      <w:pPr>
        <w:ind w:left="6840" w:hanging="360"/>
      </w:pPr>
    </w:lvl>
    <w:lvl w:ilvl="7" w:tplc="100A0019" w:tentative="1">
      <w:start w:val="1"/>
      <w:numFmt w:val="lowerLetter"/>
      <w:lvlText w:val="%8."/>
      <w:lvlJc w:val="left"/>
      <w:pPr>
        <w:ind w:left="7560" w:hanging="360"/>
      </w:pPr>
    </w:lvl>
    <w:lvl w:ilvl="8" w:tplc="1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7DC32BA"/>
    <w:multiLevelType w:val="hybridMultilevel"/>
    <w:tmpl w:val="8A00A2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35951"/>
    <w:multiLevelType w:val="hybridMultilevel"/>
    <w:tmpl w:val="DE3E6A2C"/>
    <w:lvl w:ilvl="0" w:tplc="95C4ED2E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6"/>
  </w:num>
  <w:num w:numId="5">
    <w:abstractNumId w:val="5"/>
  </w:num>
  <w:num w:numId="6">
    <w:abstractNumId w:val="12"/>
  </w:num>
  <w:num w:numId="7">
    <w:abstractNumId w:val="17"/>
  </w:num>
  <w:num w:numId="8">
    <w:abstractNumId w:val="4"/>
  </w:num>
  <w:num w:numId="9">
    <w:abstractNumId w:val="21"/>
  </w:num>
  <w:num w:numId="10">
    <w:abstractNumId w:val="2"/>
  </w:num>
  <w:num w:numId="11">
    <w:abstractNumId w:val="10"/>
  </w:num>
  <w:num w:numId="12">
    <w:abstractNumId w:val="9"/>
  </w:num>
  <w:num w:numId="13">
    <w:abstractNumId w:val="23"/>
  </w:num>
  <w:num w:numId="14">
    <w:abstractNumId w:val="22"/>
  </w:num>
  <w:num w:numId="15">
    <w:abstractNumId w:val="8"/>
  </w:num>
  <w:num w:numId="16">
    <w:abstractNumId w:val="11"/>
  </w:num>
  <w:num w:numId="17">
    <w:abstractNumId w:val="14"/>
  </w:num>
  <w:num w:numId="18">
    <w:abstractNumId w:val="6"/>
  </w:num>
  <w:num w:numId="19">
    <w:abstractNumId w:val="15"/>
  </w:num>
  <w:num w:numId="20">
    <w:abstractNumId w:val="7"/>
  </w:num>
  <w:num w:numId="21">
    <w:abstractNumId w:val="20"/>
  </w:num>
  <w:num w:numId="22">
    <w:abstractNumId w:val="13"/>
  </w:num>
  <w:num w:numId="23">
    <w:abstractNumId w:val="19"/>
  </w:num>
  <w:num w:numId="24">
    <w:abstractNumId w:val="3"/>
  </w:num>
  <w:num w:numId="25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C4"/>
    <w:rsid w:val="000010E2"/>
    <w:rsid w:val="0003171E"/>
    <w:rsid w:val="0006762F"/>
    <w:rsid w:val="0008766A"/>
    <w:rsid w:val="000D0097"/>
    <w:rsid w:val="000E6530"/>
    <w:rsid w:val="00101432"/>
    <w:rsid w:val="001543D6"/>
    <w:rsid w:val="00190EFD"/>
    <w:rsid w:val="001A108E"/>
    <w:rsid w:val="001C4300"/>
    <w:rsid w:val="001D140C"/>
    <w:rsid w:val="001F2ED8"/>
    <w:rsid w:val="00213D98"/>
    <w:rsid w:val="002554CD"/>
    <w:rsid w:val="00292E09"/>
    <w:rsid w:val="00292E5A"/>
    <w:rsid w:val="00293B83"/>
    <w:rsid w:val="002B4294"/>
    <w:rsid w:val="002D4697"/>
    <w:rsid w:val="00333D0D"/>
    <w:rsid w:val="003D56A2"/>
    <w:rsid w:val="00473D5B"/>
    <w:rsid w:val="004A41D5"/>
    <w:rsid w:val="004C049F"/>
    <w:rsid w:val="004C4497"/>
    <w:rsid w:val="005000E2"/>
    <w:rsid w:val="00500F79"/>
    <w:rsid w:val="00524653"/>
    <w:rsid w:val="00564344"/>
    <w:rsid w:val="0057484C"/>
    <w:rsid w:val="00597FB8"/>
    <w:rsid w:val="005A08EB"/>
    <w:rsid w:val="005E7BB6"/>
    <w:rsid w:val="006365FD"/>
    <w:rsid w:val="00646766"/>
    <w:rsid w:val="0067419C"/>
    <w:rsid w:val="00695F5D"/>
    <w:rsid w:val="006A3CE7"/>
    <w:rsid w:val="006B0332"/>
    <w:rsid w:val="00727FF2"/>
    <w:rsid w:val="00733206"/>
    <w:rsid w:val="00741200"/>
    <w:rsid w:val="00743C3C"/>
    <w:rsid w:val="00770576"/>
    <w:rsid w:val="007837FA"/>
    <w:rsid w:val="007C7796"/>
    <w:rsid w:val="007F4B99"/>
    <w:rsid w:val="00862D0D"/>
    <w:rsid w:val="008F3A6B"/>
    <w:rsid w:val="0090252A"/>
    <w:rsid w:val="00914741"/>
    <w:rsid w:val="00914B01"/>
    <w:rsid w:val="009226F6"/>
    <w:rsid w:val="00943484"/>
    <w:rsid w:val="00945521"/>
    <w:rsid w:val="00946EA3"/>
    <w:rsid w:val="009E170D"/>
    <w:rsid w:val="00A151D4"/>
    <w:rsid w:val="00A3006E"/>
    <w:rsid w:val="00A57FC9"/>
    <w:rsid w:val="00A71969"/>
    <w:rsid w:val="00A978C4"/>
    <w:rsid w:val="00AA2792"/>
    <w:rsid w:val="00AB3CC9"/>
    <w:rsid w:val="00B436F3"/>
    <w:rsid w:val="00B5088E"/>
    <w:rsid w:val="00B51703"/>
    <w:rsid w:val="00BC0C30"/>
    <w:rsid w:val="00BC231C"/>
    <w:rsid w:val="00C34BF2"/>
    <w:rsid w:val="00C6554A"/>
    <w:rsid w:val="00C74DAB"/>
    <w:rsid w:val="00C909A5"/>
    <w:rsid w:val="00CD141A"/>
    <w:rsid w:val="00D11908"/>
    <w:rsid w:val="00D46AF6"/>
    <w:rsid w:val="00D52253"/>
    <w:rsid w:val="00D66D64"/>
    <w:rsid w:val="00D774E0"/>
    <w:rsid w:val="00D83EE3"/>
    <w:rsid w:val="00D9561C"/>
    <w:rsid w:val="00DA1E1F"/>
    <w:rsid w:val="00DC520B"/>
    <w:rsid w:val="00E52B7E"/>
    <w:rsid w:val="00ED7C44"/>
    <w:rsid w:val="00F3264C"/>
    <w:rsid w:val="00F41D53"/>
    <w:rsid w:val="00F56313"/>
    <w:rsid w:val="00F60890"/>
    <w:rsid w:val="00F944C4"/>
    <w:rsid w:val="00FA7F2D"/>
    <w:rsid w:val="00FB286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0D7F3E"/>
  <w15:chartTrackingRefBased/>
  <w15:docId w15:val="{C3D1F6DC-DF50-4D82-A865-8886C385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7F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944C4"/>
    <w:pPr>
      <w:spacing w:before="240" w:after="0" w:line="259" w:lineRule="auto"/>
      <w:contextualSpacing w:val="0"/>
      <w:outlineLvl w:val="9"/>
    </w:pPr>
    <w:rPr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944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4C4"/>
    <w:pPr>
      <w:spacing w:after="100"/>
      <w:ind w:left="220"/>
    </w:pPr>
  </w:style>
  <w:style w:type="paragraph" w:styleId="Prrafodelista">
    <w:name w:val="List Paragraph"/>
    <w:basedOn w:val="Normal"/>
    <w:uiPriority w:val="34"/>
    <w:unhideWhenUsed/>
    <w:qFormat/>
    <w:rsid w:val="0077057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057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D4697"/>
    <w:rPr>
      <w:i/>
      <w:iCs/>
    </w:rPr>
  </w:style>
  <w:style w:type="character" w:styleId="Textoennegrita">
    <w:name w:val="Strong"/>
    <w:basedOn w:val="Fuentedeprrafopredeter"/>
    <w:uiPriority w:val="22"/>
    <w:qFormat/>
    <w:rsid w:val="00F60890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D009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57FC9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table" w:styleId="Tablaconcuadrcula">
    <w:name w:val="Table Grid"/>
    <w:basedOn w:val="Tablanormal"/>
    <w:uiPriority w:val="39"/>
    <w:rsid w:val="00B508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292E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292E5A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292E5A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D6D83-3B89-4231-8560-7AA39F84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695</TotalTime>
  <Pages>1</Pages>
  <Words>1134</Words>
  <Characters>6238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Cotzo</dc:creator>
  <cp:keywords/>
  <dc:description/>
  <cp:lastModifiedBy>Julio Cotzo</cp:lastModifiedBy>
  <cp:revision>31</cp:revision>
  <cp:lastPrinted>2019-10-31T00:59:00Z</cp:lastPrinted>
  <dcterms:created xsi:type="dcterms:W3CDTF">2018-07-27T00:55:00Z</dcterms:created>
  <dcterms:modified xsi:type="dcterms:W3CDTF">2019-10-31T00:59:00Z</dcterms:modified>
</cp:coreProperties>
</file>